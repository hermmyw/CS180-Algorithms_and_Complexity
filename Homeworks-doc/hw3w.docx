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6F3B" w14:textId="77777777" w:rsidR="001E2B50" w:rsidRPr="001E2B50" w:rsidRDefault="001E2B50" w:rsidP="001E2B50">
      <w:pPr>
        <w:spacing w:before="0" w:beforeAutospacing="0" w:afterAutospacing="0"/>
        <w:jc w:val="right"/>
      </w:pPr>
      <w:proofErr w:type="spellStart"/>
      <w:r w:rsidRPr="001E2B50">
        <w:t>Hermmy</w:t>
      </w:r>
      <w:proofErr w:type="spellEnd"/>
      <w:r w:rsidRPr="001E2B50">
        <w:t xml:space="preserve"> Wang</w:t>
      </w:r>
    </w:p>
    <w:p w14:paraId="3E68FA9B" w14:textId="77777777" w:rsidR="001E2B50" w:rsidRPr="001E2B50" w:rsidRDefault="001E2B50" w:rsidP="001E2B50">
      <w:pPr>
        <w:spacing w:before="0" w:beforeAutospacing="0" w:afterAutospacing="0"/>
        <w:jc w:val="right"/>
      </w:pPr>
      <w:r w:rsidRPr="001E2B50">
        <w:t>704978214</w:t>
      </w:r>
    </w:p>
    <w:p w14:paraId="5C62F3C8" w14:textId="77777777" w:rsidR="001E2B50" w:rsidRPr="001E2B50" w:rsidRDefault="001E2B50" w:rsidP="001E2B50">
      <w:pPr>
        <w:spacing w:before="0" w:beforeAutospacing="0" w:afterAutospacing="0"/>
        <w:jc w:val="right"/>
      </w:pPr>
      <w:r w:rsidRPr="001E2B50">
        <w:t>Discussion 1B</w:t>
      </w:r>
    </w:p>
    <w:p w14:paraId="5B2F39F0" w14:textId="77777777" w:rsidR="005D5C24" w:rsidRPr="001E2B50" w:rsidRDefault="00823740" w:rsidP="001E2B50">
      <w:pPr>
        <w:spacing w:before="0" w:beforeAutospacing="0" w:afterAutospacing="0"/>
        <w:jc w:val="center"/>
        <w:rPr>
          <w:b/>
          <w:sz w:val="32"/>
        </w:rPr>
      </w:pPr>
      <w:r w:rsidRPr="001E2B50">
        <w:rPr>
          <w:b/>
          <w:sz w:val="32"/>
        </w:rPr>
        <w:t>H</w:t>
      </w:r>
      <w:r w:rsidR="001E2B50" w:rsidRPr="001E2B50">
        <w:rPr>
          <w:b/>
          <w:sz w:val="32"/>
        </w:rPr>
        <w:t xml:space="preserve">omework </w:t>
      </w:r>
      <w:r w:rsidR="00F57EF8">
        <w:rPr>
          <w:b/>
          <w:sz w:val="32"/>
        </w:rPr>
        <w:t>3</w:t>
      </w:r>
    </w:p>
    <w:p w14:paraId="3DCE96D0" w14:textId="77777777" w:rsidR="001E2B50" w:rsidRDefault="001E2B50" w:rsidP="00D03B18">
      <w:pPr>
        <w:spacing w:before="0" w:beforeAutospacing="0" w:afterAutospacing="0"/>
        <w:rPr>
          <w:b/>
        </w:rPr>
      </w:pPr>
    </w:p>
    <w:p w14:paraId="397C6F3F" w14:textId="77777777" w:rsidR="001A59E4" w:rsidRPr="00FB2BCA" w:rsidRDefault="00823740" w:rsidP="00D03B18">
      <w:pPr>
        <w:spacing w:before="0" w:beforeAutospacing="0" w:afterAutospacing="0"/>
        <w:rPr>
          <w:b/>
        </w:rPr>
      </w:pPr>
      <w:r w:rsidRPr="00FB2BCA">
        <w:rPr>
          <w:b/>
        </w:rPr>
        <w:t>1.</w:t>
      </w:r>
    </w:p>
    <w:p w14:paraId="657DF13E" w14:textId="77777777" w:rsidR="00EC77BF" w:rsidRDefault="00823740" w:rsidP="00EC77BF">
      <w:pPr>
        <w:spacing w:before="0" w:beforeAutospacing="0" w:afterAutospacing="0"/>
        <w:rPr>
          <w:b/>
        </w:rPr>
      </w:pPr>
      <w:r w:rsidRPr="00FB2BCA">
        <w:rPr>
          <w:b/>
        </w:rPr>
        <w:t>(a)</w:t>
      </w:r>
    </w:p>
    <w:p w14:paraId="399168C7" w14:textId="77777777" w:rsidR="00EC77BF" w:rsidRDefault="00EC77BF" w:rsidP="00EC77BF">
      <w:pPr>
        <w:spacing w:before="0" w:beforeAutospacing="0" w:afterAutospacing="0"/>
        <w:rPr>
          <w:b/>
        </w:rPr>
      </w:pPr>
    </w:p>
    <w:p w14:paraId="73D0B0BD" w14:textId="281925DE" w:rsidR="00EC77BF" w:rsidRPr="00EC77BF" w:rsidRDefault="009C2A3E" w:rsidP="00500C90">
      <w:pPr>
        <w:pBdr>
          <w:bottom w:val="single" w:sz="4" w:space="1" w:color="auto"/>
        </w:pBdr>
        <w:spacing w:before="0" w:beforeAutospacing="0" w:afterAutospacing="0"/>
        <w:rPr>
          <w:rFonts w:ascii="Monaco" w:hAnsi="Monaco"/>
          <w:b/>
          <w:sz w:val="18"/>
          <w:szCs w:val="18"/>
        </w:rPr>
      </w:pPr>
      <w:proofErr w:type="spellStart"/>
      <w:r>
        <w:rPr>
          <w:rFonts w:ascii="Monaco" w:hAnsi="Monaco"/>
          <w:b/>
          <w:sz w:val="18"/>
          <w:szCs w:val="18"/>
        </w:rPr>
        <w:t>findNode</w:t>
      </w:r>
      <w:proofErr w:type="spellEnd"/>
      <w:r w:rsidR="00A6475C">
        <w:rPr>
          <w:rFonts w:ascii="Monaco" w:hAnsi="Monaco"/>
          <w:b/>
          <w:sz w:val="18"/>
          <w:szCs w:val="18"/>
        </w:rPr>
        <w:t xml:space="preserve">(node </w:t>
      </w:r>
      <w:r>
        <w:rPr>
          <w:rFonts w:ascii="Monaco" w:hAnsi="Monaco"/>
          <w:b/>
          <w:sz w:val="18"/>
          <w:szCs w:val="18"/>
        </w:rPr>
        <w:t>root</w:t>
      </w:r>
      <w:r w:rsidR="00A6475C">
        <w:rPr>
          <w:rFonts w:ascii="Monaco" w:hAnsi="Monaco"/>
          <w:b/>
          <w:sz w:val="18"/>
          <w:szCs w:val="18"/>
        </w:rPr>
        <w:t>, node b)</w:t>
      </w:r>
    </w:p>
    <w:p w14:paraId="65F7C731" w14:textId="1A6D7290" w:rsidR="00A6475C" w:rsidRDefault="009C2A3E" w:rsidP="00500C90">
      <w:pPr>
        <w:spacing w:before="0" w:beforeAutospacing="0" w:afterAutospacing="0"/>
        <w:ind w:left="720"/>
        <w:rPr>
          <w:rFonts w:ascii="Monaco" w:hAnsi="Monaco"/>
          <w:sz w:val="18"/>
          <w:szCs w:val="18"/>
        </w:rPr>
      </w:pPr>
      <w:r>
        <w:rPr>
          <w:rFonts w:ascii="Monaco" w:hAnsi="Monaco"/>
          <w:sz w:val="18"/>
          <w:szCs w:val="18"/>
        </w:rPr>
        <w:t>if root is invalid or b is invalid:</w:t>
      </w:r>
    </w:p>
    <w:p w14:paraId="2CFF738E" w14:textId="7D283798" w:rsidR="009C2A3E" w:rsidRDefault="009C2A3E" w:rsidP="00500C90">
      <w:pPr>
        <w:spacing w:before="0" w:beforeAutospacing="0" w:afterAutospacing="0"/>
        <w:ind w:left="720"/>
        <w:rPr>
          <w:rFonts w:ascii="Monaco" w:hAnsi="Monaco"/>
          <w:sz w:val="18"/>
          <w:szCs w:val="18"/>
        </w:rPr>
      </w:pPr>
      <w:r>
        <w:rPr>
          <w:rFonts w:ascii="Monaco" w:hAnsi="Monaco"/>
          <w:sz w:val="18"/>
          <w:szCs w:val="18"/>
        </w:rPr>
        <w:tab/>
        <w:t>return false</w:t>
      </w:r>
    </w:p>
    <w:p w14:paraId="1F590E66" w14:textId="3CB48E67" w:rsidR="009C2A3E" w:rsidRDefault="009C2A3E" w:rsidP="00500C90">
      <w:pPr>
        <w:spacing w:before="0" w:beforeAutospacing="0" w:afterAutospacing="0"/>
        <w:ind w:left="720"/>
        <w:rPr>
          <w:rFonts w:ascii="Monaco" w:hAnsi="Monaco"/>
          <w:sz w:val="18"/>
          <w:szCs w:val="18"/>
        </w:rPr>
      </w:pPr>
      <w:r>
        <w:rPr>
          <w:rFonts w:ascii="Monaco" w:hAnsi="Monaco"/>
          <w:sz w:val="18"/>
          <w:szCs w:val="18"/>
        </w:rPr>
        <w:t>if root is b:</w:t>
      </w:r>
    </w:p>
    <w:p w14:paraId="7C8B3FB5" w14:textId="6D203517" w:rsidR="009C2A3E" w:rsidRDefault="009C2A3E" w:rsidP="00500C90">
      <w:pPr>
        <w:spacing w:before="0" w:beforeAutospacing="0" w:afterAutospacing="0"/>
        <w:ind w:left="720"/>
        <w:rPr>
          <w:rFonts w:ascii="Monaco" w:hAnsi="Monaco"/>
          <w:sz w:val="18"/>
          <w:szCs w:val="18"/>
        </w:rPr>
      </w:pPr>
      <w:r>
        <w:rPr>
          <w:rFonts w:ascii="Monaco" w:hAnsi="Monaco"/>
          <w:sz w:val="18"/>
          <w:szCs w:val="18"/>
        </w:rPr>
        <w:tab/>
        <w:t>return true</w:t>
      </w:r>
    </w:p>
    <w:p w14:paraId="0AE9CE1D" w14:textId="5C064A60" w:rsidR="009C2A3E" w:rsidRDefault="009C2A3E" w:rsidP="00500C90">
      <w:pPr>
        <w:spacing w:before="0" w:beforeAutospacing="0" w:afterAutospacing="0"/>
        <w:ind w:left="720"/>
        <w:rPr>
          <w:rFonts w:ascii="Monaco" w:hAnsi="Monaco"/>
          <w:sz w:val="18"/>
          <w:szCs w:val="18"/>
        </w:rPr>
      </w:pPr>
      <w:r>
        <w:rPr>
          <w:rFonts w:ascii="Monaco" w:hAnsi="Monaco"/>
          <w:sz w:val="18"/>
          <w:szCs w:val="18"/>
        </w:rPr>
        <w:t>for every child of root:</w:t>
      </w:r>
    </w:p>
    <w:p w14:paraId="490C450D" w14:textId="7B26A677" w:rsidR="009C2A3E" w:rsidRDefault="009C2A3E" w:rsidP="00500C90">
      <w:pPr>
        <w:spacing w:before="0" w:beforeAutospacing="0" w:afterAutospacing="0"/>
        <w:ind w:left="720"/>
        <w:rPr>
          <w:rFonts w:ascii="Monaco" w:hAnsi="Monaco"/>
          <w:sz w:val="18"/>
          <w:szCs w:val="18"/>
        </w:rPr>
      </w:pPr>
      <w:r>
        <w:rPr>
          <w:rFonts w:ascii="Monaco" w:hAnsi="Monaco"/>
          <w:sz w:val="18"/>
          <w:szCs w:val="18"/>
        </w:rPr>
        <w:tab/>
        <w:t xml:space="preserve">if </w:t>
      </w:r>
      <w:proofErr w:type="spellStart"/>
      <w:r>
        <w:rPr>
          <w:rFonts w:ascii="Monaco" w:hAnsi="Monaco"/>
          <w:sz w:val="18"/>
          <w:szCs w:val="18"/>
        </w:rPr>
        <w:t>findNode</w:t>
      </w:r>
      <w:proofErr w:type="spellEnd"/>
      <w:r>
        <w:rPr>
          <w:rFonts w:ascii="Monaco" w:hAnsi="Monaco"/>
          <w:sz w:val="18"/>
          <w:szCs w:val="18"/>
        </w:rPr>
        <w:t>(child, b)</w:t>
      </w:r>
    </w:p>
    <w:p w14:paraId="119079BF" w14:textId="550147E3" w:rsidR="009C2A3E" w:rsidRDefault="009C2A3E" w:rsidP="00500C90">
      <w:pPr>
        <w:spacing w:before="0" w:beforeAutospacing="0" w:afterAutospacing="0"/>
        <w:ind w:left="720"/>
        <w:rPr>
          <w:rFonts w:ascii="Monaco" w:hAnsi="Monaco"/>
          <w:sz w:val="18"/>
          <w:szCs w:val="18"/>
        </w:rPr>
      </w:pPr>
      <w:r>
        <w:rPr>
          <w:rFonts w:ascii="Monaco" w:hAnsi="Monaco"/>
          <w:sz w:val="18"/>
          <w:szCs w:val="18"/>
        </w:rPr>
        <w:tab/>
      </w:r>
      <w:r>
        <w:rPr>
          <w:rFonts w:ascii="Monaco" w:hAnsi="Monaco"/>
          <w:sz w:val="18"/>
          <w:szCs w:val="18"/>
        </w:rPr>
        <w:tab/>
        <w:t>return true</w:t>
      </w:r>
    </w:p>
    <w:p w14:paraId="2D2FC57A" w14:textId="67B2E9D1" w:rsidR="009C2A3E" w:rsidRDefault="009C2A3E" w:rsidP="00500C90">
      <w:pPr>
        <w:spacing w:before="0" w:beforeAutospacing="0" w:afterAutospacing="0"/>
        <w:ind w:left="720"/>
        <w:rPr>
          <w:rFonts w:ascii="Monaco" w:hAnsi="Monaco"/>
          <w:sz w:val="18"/>
          <w:szCs w:val="18"/>
        </w:rPr>
      </w:pPr>
      <w:r>
        <w:rPr>
          <w:rFonts w:ascii="Monaco" w:hAnsi="Monaco"/>
          <w:sz w:val="18"/>
          <w:szCs w:val="18"/>
        </w:rPr>
        <w:t>return false</w:t>
      </w:r>
    </w:p>
    <w:p w14:paraId="5D75D488" w14:textId="77777777" w:rsidR="009C2A3E" w:rsidRPr="009C2A3E" w:rsidRDefault="009C2A3E" w:rsidP="001E2B50">
      <w:pPr>
        <w:pBdr>
          <w:bottom w:val="single" w:sz="4" w:space="1" w:color="auto"/>
        </w:pBdr>
        <w:spacing w:before="0" w:beforeAutospacing="0" w:afterAutospacing="0"/>
        <w:rPr>
          <w:rFonts w:ascii="Monaco" w:hAnsi="Monaco"/>
          <w:sz w:val="18"/>
          <w:szCs w:val="18"/>
        </w:rPr>
      </w:pPr>
    </w:p>
    <w:p w14:paraId="52DB925B" w14:textId="438EB9F3" w:rsidR="0056605A" w:rsidRPr="0056605A" w:rsidRDefault="0056605A" w:rsidP="00EC77BF">
      <w:pPr>
        <w:pBdr>
          <w:bottom w:val="single" w:sz="4" w:space="1" w:color="auto"/>
        </w:pBdr>
        <w:spacing w:before="0" w:beforeAutospacing="0" w:afterAutospacing="0"/>
        <w:rPr>
          <w:rFonts w:ascii="Monaco" w:hAnsi="Monaco"/>
          <w:b/>
          <w:sz w:val="18"/>
          <w:szCs w:val="18"/>
        </w:rPr>
      </w:pPr>
      <w:proofErr w:type="spellStart"/>
      <w:r>
        <w:rPr>
          <w:rFonts w:ascii="Monaco" w:hAnsi="Monaco"/>
          <w:b/>
          <w:sz w:val="18"/>
          <w:szCs w:val="18"/>
        </w:rPr>
        <w:t>lowestCommonAncestor</w:t>
      </w:r>
      <w:proofErr w:type="spellEnd"/>
      <w:r>
        <w:rPr>
          <w:rFonts w:ascii="Monaco" w:hAnsi="Monaco"/>
          <w:b/>
          <w:sz w:val="18"/>
          <w:szCs w:val="18"/>
        </w:rPr>
        <w:t>(node root, node u, node v)</w:t>
      </w:r>
    </w:p>
    <w:p w14:paraId="69AEF186" w14:textId="645BCD89" w:rsidR="001E2B50" w:rsidRPr="009C2A3E" w:rsidRDefault="0056605A" w:rsidP="00500C90">
      <w:pPr>
        <w:spacing w:before="0" w:beforeAutospacing="0" w:afterAutospacing="0"/>
        <w:ind w:left="720"/>
        <w:rPr>
          <w:rFonts w:ascii="Monaco" w:hAnsi="Monaco"/>
          <w:sz w:val="18"/>
        </w:rPr>
      </w:pPr>
      <w:r w:rsidRPr="009C2A3E">
        <w:rPr>
          <w:rFonts w:ascii="Monaco" w:hAnsi="Monaco"/>
          <w:sz w:val="18"/>
        </w:rPr>
        <w:t>if root</w:t>
      </w:r>
      <w:r w:rsidR="00664985">
        <w:rPr>
          <w:rFonts w:ascii="Monaco" w:hAnsi="Monaco"/>
          <w:sz w:val="18"/>
        </w:rPr>
        <w:t>, u, or v</w:t>
      </w:r>
      <w:r w:rsidRPr="009C2A3E">
        <w:rPr>
          <w:rFonts w:ascii="Monaco" w:hAnsi="Monaco"/>
          <w:sz w:val="18"/>
        </w:rPr>
        <w:t xml:space="preserve"> </w:t>
      </w:r>
      <w:r w:rsidR="009C2A3E" w:rsidRPr="009C2A3E">
        <w:rPr>
          <w:rFonts w:ascii="Monaco" w:hAnsi="Monaco"/>
          <w:sz w:val="18"/>
        </w:rPr>
        <w:t>is invalid</w:t>
      </w:r>
      <w:r w:rsidR="009C2A3E">
        <w:rPr>
          <w:rFonts w:ascii="Monaco" w:hAnsi="Monaco"/>
          <w:sz w:val="18"/>
        </w:rPr>
        <w:t>:</w:t>
      </w:r>
    </w:p>
    <w:p w14:paraId="56AB670E" w14:textId="715BCB76" w:rsidR="0056605A" w:rsidRDefault="0056605A" w:rsidP="00664985">
      <w:pPr>
        <w:spacing w:before="0" w:beforeAutospacing="0" w:afterAutospacing="0"/>
        <w:ind w:left="720" w:firstLine="720"/>
        <w:rPr>
          <w:rFonts w:ascii="Monaco" w:hAnsi="Monaco"/>
          <w:sz w:val="18"/>
        </w:rPr>
      </w:pPr>
      <w:r w:rsidRPr="009C2A3E">
        <w:rPr>
          <w:rFonts w:ascii="Monaco" w:hAnsi="Monaco"/>
          <w:sz w:val="18"/>
        </w:rPr>
        <w:t xml:space="preserve">return </w:t>
      </w:r>
      <w:r w:rsidR="009C2A3E" w:rsidRPr="009C2A3E">
        <w:rPr>
          <w:rFonts w:ascii="Monaco" w:hAnsi="Monaco"/>
          <w:sz w:val="18"/>
        </w:rPr>
        <w:t>none</w:t>
      </w:r>
    </w:p>
    <w:p w14:paraId="69997423" w14:textId="57BE00D8" w:rsidR="00664985" w:rsidRDefault="00664985" w:rsidP="00664985">
      <w:pPr>
        <w:spacing w:before="0" w:beforeAutospacing="0" w:afterAutospacing="0"/>
        <w:rPr>
          <w:rFonts w:ascii="Monaco" w:hAnsi="Monaco"/>
          <w:sz w:val="18"/>
        </w:rPr>
      </w:pPr>
      <w:r>
        <w:rPr>
          <w:rFonts w:ascii="Monaco" w:hAnsi="Monaco"/>
          <w:sz w:val="18"/>
        </w:rPr>
        <w:tab/>
        <w:t xml:space="preserve">if not </w:t>
      </w:r>
      <w:proofErr w:type="spellStart"/>
      <w:r>
        <w:rPr>
          <w:rFonts w:ascii="Monaco" w:hAnsi="Monaco"/>
          <w:sz w:val="18"/>
        </w:rPr>
        <w:t>findNode</w:t>
      </w:r>
      <w:proofErr w:type="spellEnd"/>
      <w:r>
        <w:rPr>
          <w:rFonts w:ascii="Monaco" w:hAnsi="Monaco"/>
          <w:sz w:val="18"/>
        </w:rPr>
        <w:t xml:space="preserve">(root, u) nor </w:t>
      </w:r>
      <w:proofErr w:type="spellStart"/>
      <w:r>
        <w:rPr>
          <w:rFonts w:ascii="Monaco" w:hAnsi="Monaco"/>
          <w:sz w:val="18"/>
        </w:rPr>
        <w:t>findNode</w:t>
      </w:r>
      <w:proofErr w:type="spellEnd"/>
      <w:r>
        <w:rPr>
          <w:rFonts w:ascii="Monaco" w:hAnsi="Monaco"/>
          <w:sz w:val="18"/>
        </w:rPr>
        <w:t>(root, v):</w:t>
      </w:r>
    </w:p>
    <w:p w14:paraId="2F77D69C" w14:textId="702BB4A5" w:rsidR="00664985" w:rsidRDefault="00664985" w:rsidP="00664985">
      <w:pPr>
        <w:spacing w:before="0" w:beforeAutospacing="0" w:afterAutospacing="0"/>
        <w:rPr>
          <w:rFonts w:ascii="Monaco" w:hAnsi="Monaco"/>
          <w:sz w:val="18"/>
        </w:rPr>
      </w:pPr>
      <w:r>
        <w:rPr>
          <w:rFonts w:ascii="Monaco" w:hAnsi="Monaco"/>
          <w:sz w:val="18"/>
        </w:rPr>
        <w:tab/>
      </w:r>
      <w:r>
        <w:rPr>
          <w:rFonts w:ascii="Monaco" w:hAnsi="Monaco"/>
          <w:sz w:val="18"/>
        </w:rPr>
        <w:tab/>
        <w:t>return none</w:t>
      </w:r>
    </w:p>
    <w:p w14:paraId="20C0EA99" w14:textId="1BD7106D" w:rsidR="009C2A3E" w:rsidRPr="00664985" w:rsidRDefault="009C2A3E" w:rsidP="00664985">
      <w:pPr>
        <w:spacing w:before="0" w:beforeAutospacing="0" w:afterAutospacing="0"/>
        <w:rPr>
          <w:rFonts w:ascii="Monaco" w:hAnsi="Monaco"/>
          <w:sz w:val="18"/>
        </w:rPr>
      </w:pPr>
      <w:r>
        <w:rPr>
          <w:rFonts w:ascii="Monaco" w:hAnsi="Monaco"/>
          <w:sz w:val="18"/>
        </w:rPr>
        <w:tab/>
      </w:r>
      <w:r w:rsidRPr="00664985">
        <w:rPr>
          <w:rFonts w:ascii="Monaco" w:hAnsi="Monaco"/>
          <w:sz w:val="18"/>
        </w:rPr>
        <w:t>for every child of root:</w:t>
      </w:r>
    </w:p>
    <w:p w14:paraId="4CF92192" w14:textId="336A0287" w:rsidR="00023227" w:rsidRPr="00664985" w:rsidRDefault="00023227" w:rsidP="00664985">
      <w:pPr>
        <w:spacing w:before="0" w:beforeAutospacing="0" w:afterAutospacing="0"/>
        <w:rPr>
          <w:rFonts w:ascii="Monaco" w:hAnsi="Monaco"/>
          <w:sz w:val="18"/>
        </w:rPr>
      </w:pPr>
      <w:r w:rsidRPr="00664985">
        <w:rPr>
          <w:rFonts w:ascii="Monaco" w:hAnsi="Monaco"/>
          <w:sz w:val="18"/>
        </w:rPr>
        <w:tab/>
      </w:r>
      <w:r w:rsidR="009C2A3E" w:rsidRPr="00664985">
        <w:rPr>
          <w:rFonts w:ascii="Monaco" w:hAnsi="Monaco"/>
          <w:sz w:val="18"/>
        </w:rPr>
        <w:tab/>
        <w:t xml:space="preserve">if </w:t>
      </w:r>
      <w:proofErr w:type="spellStart"/>
      <w:r w:rsidR="00EC77BF" w:rsidRPr="00664985">
        <w:rPr>
          <w:rFonts w:ascii="Monaco" w:hAnsi="Monaco"/>
          <w:sz w:val="18"/>
        </w:rPr>
        <w:t>findNode</w:t>
      </w:r>
      <w:proofErr w:type="spellEnd"/>
      <w:r w:rsidR="00EC77BF" w:rsidRPr="00664985">
        <w:rPr>
          <w:rFonts w:ascii="Monaco" w:hAnsi="Monaco"/>
          <w:sz w:val="18"/>
        </w:rPr>
        <w:t xml:space="preserve">(child, u) and </w:t>
      </w:r>
      <w:proofErr w:type="spellStart"/>
      <w:r w:rsidR="00EC77BF" w:rsidRPr="00664985">
        <w:rPr>
          <w:rFonts w:ascii="Monaco" w:hAnsi="Monaco"/>
          <w:sz w:val="18"/>
        </w:rPr>
        <w:t>findNode</w:t>
      </w:r>
      <w:proofErr w:type="spellEnd"/>
      <w:r w:rsidR="00EC77BF" w:rsidRPr="00664985">
        <w:rPr>
          <w:rFonts w:ascii="Monaco" w:hAnsi="Monaco"/>
          <w:sz w:val="18"/>
        </w:rPr>
        <w:t>(child, v):</w:t>
      </w:r>
    </w:p>
    <w:p w14:paraId="201C4E0D" w14:textId="3AE79C1F" w:rsidR="009C2A3E" w:rsidRPr="00664985" w:rsidRDefault="009C2A3E" w:rsidP="00664985">
      <w:pPr>
        <w:spacing w:before="0" w:beforeAutospacing="0" w:afterAutospacing="0"/>
        <w:rPr>
          <w:rFonts w:ascii="Monaco" w:hAnsi="Monaco"/>
          <w:sz w:val="18"/>
        </w:rPr>
      </w:pPr>
      <w:r w:rsidRPr="00664985">
        <w:rPr>
          <w:rFonts w:ascii="Monaco" w:hAnsi="Monaco"/>
          <w:sz w:val="18"/>
        </w:rPr>
        <w:tab/>
      </w:r>
      <w:r w:rsidRPr="00664985">
        <w:rPr>
          <w:rFonts w:ascii="Monaco" w:hAnsi="Monaco"/>
          <w:sz w:val="18"/>
        </w:rPr>
        <w:tab/>
      </w:r>
      <w:r w:rsidRPr="00664985">
        <w:rPr>
          <w:rFonts w:ascii="Monaco" w:hAnsi="Monaco"/>
          <w:sz w:val="18"/>
        </w:rPr>
        <w:tab/>
      </w:r>
      <w:r w:rsidR="00EC77BF" w:rsidRPr="00664985">
        <w:rPr>
          <w:rFonts w:ascii="Monaco" w:hAnsi="Monaco"/>
          <w:sz w:val="18"/>
        </w:rPr>
        <w:t xml:space="preserve">return </w:t>
      </w:r>
      <w:proofErr w:type="spellStart"/>
      <w:r w:rsidR="00EC77BF" w:rsidRPr="00664985">
        <w:rPr>
          <w:rFonts w:ascii="Monaco" w:hAnsi="Monaco"/>
          <w:sz w:val="18"/>
        </w:rPr>
        <w:t>lowestCommonAncestor</w:t>
      </w:r>
      <w:proofErr w:type="spellEnd"/>
      <w:r w:rsidR="00EC77BF" w:rsidRPr="00664985">
        <w:rPr>
          <w:rFonts w:ascii="Monaco" w:hAnsi="Monaco"/>
          <w:sz w:val="18"/>
        </w:rPr>
        <w:t>(child, u, v)</w:t>
      </w:r>
    </w:p>
    <w:p w14:paraId="7774A3D4" w14:textId="68BC325E" w:rsidR="001E2B50" w:rsidRDefault="00EC77BF" w:rsidP="00664985">
      <w:pPr>
        <w:spacing w:before="0" w:beforeAutospacing="0" w:afterAutospacing="0"/>
        <w:ind w:left="720"/>
        <w:rPr>
          <w:rFonts w:ascii="Monaco" w:hAnsi="Monaco"/>
          <w:sz w:val="18"/>
        </w:rPr>
      </w:pPr>
      <w:r>
        <w:rPr>
          <w:rFonts w:ascii="Monaco" w:hAnsi="Monaco"/>
          <w:sz w:val="18"/>
        </w:rPr>
        <w:t>return root</w:t>
      </w:r>
    </w:p>
    <w:p w14:paraId="24A7CD6E" w14:textId="77777777" w:rsidR="00500C90" w:rsidRDefault="00500C90" w:rsidP="00D03B18">
      <w:pPr>
        <w:spacing w:before="0" w:beforeAutospacing="0" w:afterAutospacing="0"/>
      </w:pPr>
    </w:p>
    <w:p w14:paraId="24870974" w14:textId="77777777" w:rsidR="00664985" w:rsidRDefault="00B9734E" w:rsidP="00696B2E">
      <w:pPr>
        <w:pBdr>
          <w:top w:val="single" w:sz="4" w:space="1" w:color="auto"/>
        </w:pBdr>
        <w:spacing w:before="0" w:beforeAutospacing="0" w:afterAutospacing="0"/>
      </w:pPr>
      <w:r>
        <w:t>Time complexity: O(</w:t>
      </w:r>
      <w:r w:rsidR="0095260C">
        <w:t>|</w:t>
      </w:r>
      <w:r w:rsidR="008D3C71">
        <w:t>V</w:t>
      </w:r>
      <w:r w:rsidR="0095260C">
        <w:t>|</w:t>
      </w:r>
      <w:r>
        <w:t>)</w:t>
      </w:r>
      <w:r w:rsidR="008D3C71">
        <w:t xml:space="preserve"> </w:t>
      </w:r>
      <w:r w:rsidR="00664985">
        <w:t>≈ O(|E|)</w:t>
      </w:r>
    </w:p>
    <w:p w14:paraId="19B292A7" w14:textId="77777777" w:rsidR="00664985" w:rsidRDefault="00664985" w:rsidP="00696B2E">
      <w:pPr>
        <w:pBdr>
          <w:top w:val="single" w:sz="4" w:space="1" w:color="auto"/>
        </w:pBdr>
        <w:spacing w:before="0" w:beforeAutospacing="0" w:afterAutospacing="0"/>
      </w:pPr>
      <w:r>
        <w:t>Suppose we have a tree:</w:t>
      </w:r>
    </w:p>
    <w:p w14:paraId="2B7F53EF" w14:textId="1C85438C" w:rsidR="00664985" w:rsidRDefault="00664985" w:rsidP="00696B2E">
      <w:pPr>
        <w:pBdr>
          <w:top w:val="single" w:sz="4" w:space="1" w:color="auto"/>
        </w:pBdr>
        <w:spacing w:before="0" w:beforeAutospacing="0" w:afterAutospacing="0"/>
      </w:pPr>
      <w:r>
        <w:tab/>
      </w:r>
      <w:r>
        <w:tab/>
      </w:r>
      <w:r>
        <w:tab/>
        <w:t xml:space="preserve">  </w:t>
      </w:r>
      <w:r w:rsidR="004B44E8">
        <w:t xml:space="preserve">      </w:t>
      </w:r>
      <w:r>
        <w:t>4</w:t>
      </w:r>
    </w:p>
    <w:p w14:paraId="67FAA158" w14:textId="6AA33461" w:rsidR="00664985" w:rsidRDefault="00664985" w:rsidP="00696B2E">
      <w:pPr>
        <w:pBdr>
          <w:top w:val="single" w:sz="4" w:space="1" w:color="auto"/>
        </w:pBdr>
        <w:spacing w:before="0" w:beforeAutospacing="0" w:afterAutospacing="0"/>
      </w:pPr>
      <w:r>
        <w:tab/>
      </w:r>
      <w:r>
        <w:tab/>
        <w:t>18</w:t>
      </w:r>
      <w:r>
        <w:tab/>
      </w:r>
      <w:r>
        <w:tab/>
        <w:t xml:space="preserve">     </w:t>
      </w:r>
      <w:r w:rsidR="004B44E8">
        <w:tab/>
      </w:r>
      <w:r>
        <w:t>7</w:t>
      </w:r>
    </w:p>
    <w:p w14:paraId="65AC9A40" w14:textId="3270EAD9" w:rsidR="00664985" w:rsidRDefault="00664985" w:rsidP="004B44E8">
      <w:pPr>
        <w:pBdr>
          <w:top w:val="single" w:sz="4" w:space="1" w:color="auto"/>
        </w:pBdr>
        <w:spacing w:before="0" w:beforeAutospacing="0" w:afterAutospacing="0"/>
        <w:ind w:firstLine="720"/>
      </w:pPr>
      <w:r>
        <w:t>12</w:t>
      </w:r>
      <w:r w:rsidR="004B44E8">
        <w:tab/>
      </w:r>
      <w:r>
        <w:t>34</w:t>
      </w:r>
      <w:r w:rsidR="004B44E8">
        <w:tab/>
      </w:r>
      <w:r>
        <w:t xml:space="preserve">9           </w:t>
      </w:r>
      <w:r w:rsidR="004B44E8">
        <w:tab/>
        <w:t xml:space="preserve">     </w:t>
      </w:r>
      <w:r>
        <w:t>3   4    6    7</w:t>
      </w:r>
    </w:p>
    <w:p w14:paraId="5B399162" w14:textId="1216668B" w:rsidR="00664985" w:rsidRDefault="00664985" w:rsidP="00696B2E">
      <w:pPr>
        <w:pBdr>
          <w:top w:val="single" w:sz="4" w:space="1" w:color="auto"/>
        </w:pBdr>
        <w:spacing w:before="0" w:beforeAutospacing="0" w:afterAutospacing="0"/>
      </w:pPr>
      <w:r>
        <w:t xml:space="preserve">                          5   6</w:t>
      </w:r>
    </w:p>
    <w:p w14:paraId="0CF5FCFE" w14:textId="35C3CF3C" w:rsidR="00664985" w:rsidRDefault="00696B2E" w:rsidP="00696B2E">
      <w:pPr>
        <w:spacing w:before="0" w:beforeAutospacing="0" w:afterAutospacing="0"/>
      </w:pPr>
      <w:r>
        <w:t>...</w:t>
      </w:r>
      <w:r w:rsidR="00664985">
        <w:t>and we want to find the lowest common ancestor of 5 and 6, which is 34. Following the algorithm:</w:t>
      </w:r>
    </w:p>
    <w:p w14:paraId="250E2819" w14:textId="5C1121C3" w:rsidR="00664985" w:rsidRPr="00696B2E" w:rsidRDefault="00696B2E" w:rsidP="00696B2E">
      <w:pPr>
        <w:spacing w:before="0" w:beforeAutospacing="0" w:afterAutospacing="0"/>
        <w:ind w:left="720"/>
        <w:rPr>
          <w:sz w:val="21"/>
        </w:rPr>
      </w:pPr>
      <w:r w:rsidRPr="00696B2E">
        <w:rPr>
          <w:sz w:val="21"/>
        </w:rPr>
        <w:t>(1)</w:t>
      </w:r>
      <w:r w:rsidR="00664985" w:rsidRPr="00696B2E">
        <w:rPr>
          <w:sz w:val="21"/>
        </w:rPr>
        <w:t xml:space="preserve"> Iterating the children of 4. From the first child 18, we can find 5 and 6.</w:t>
      </w:r>
    </w:p>
    <w:p w14:paraId="3C134D81" w14:textId="4530804A" w:rsidR="00664985" w:rsidRPr="00696B2E" w:rsidRDefault="00664985" w:rsidP="00696B2E">
      <w:pPr>
        <w:spacing w:before="0" w:beforeAutospacing="0" w:afterAutospacing="0"/>
        <w:ind w:left="720"/>
        <w:rPr>
          <w:sz w:val="21"/>
        </w:rPr>
      </w:pPr>
      <w:r w:rsidRPr="00696B2E">
        <w:rPr>
          <w:sz w:val="21"/>
        </w:rPr>
        <w:t>(</w:t>
      </w:r>
      <w:r w:rsidR="00696B2E" w:rsidRPr="00696B2E">
        <w:rPr>
          <w:sz w:val="21"/>
        </w:rPr>
        <w:t>2</w:t>
      </w:r>
      <w:r w:rsidRPr="00696B2E">
        <w:rPr>
          <w:sz w:val="21"/>
        </w:rPr>
        <w:t>) Iterating the children of 18. From the second child 34</w:t>
      </w:r>
      <w:r w:rsidR="00696B2E" w:rsidRPr="00696B2E">
        <w:rPr>
          <w:sz w:val="21"/>
        </w:rPr>
        <w:t>, we can find 5 and 6.</w:t>
      </w:r>
    </w:p>
    <w:p w14:paraId="1D80F341" w14:textId="77777777" w:rsidR="00696B2E" w:rsidRPr="00696B2E" w:rsidRDefault="00664985" w:rsidP="00696B2E">
      <w:pPr>
        <w:spacing w:before="0" w:beforeAutospacing="0" w:afterAutospacing="0"/>
        <w:ind w:left="720"/>
        <w:rPr>
          <w:sz w:val="21"/>
        </w:rPr>
      </w:pPr>
      <w:r w:rsidRPr="00696B2E">
        <w:rPr>
          <w:sz w:val="21"/>
        </w:rPr>
        <w:t>(</w:t>
      </w:r>
      <w:r w:rsidR="00696B2E" w:rsidRPr="00696B2E">
        <w:rPr>
          <w:sz w:val="21"/>
        </w:rPr>
        <w:t>3</w:t>
      </w:r>
      <w:r w:rsidRPr="00696B2E">
        <w:rPr>
          <w:sz w:val="21"/>
        </w:rPr>
        <w:t xml:space="preserve">) Iterating the children of 34. From the </w:t>
      </w:r>
      <w:r w:rsidR="00696B2E" w:rsidRPr="00696B2E">
        <w:rPr>
          <w:sz w:val="21"/>
        </w:rPr>
        <w:t>first child 5, we can find 5 but not 6. Return 34.</w:t>
      </w:r>
    </w:p>
    <w:p w14:paraId="5DA9013E" w14:textId="77777777" w:rsidR="00696B2E" w:rsidRDefault="00696B2E" w:rsidP="00696B2E">
      <w:pPr>
        <w:spacing w:before="0" w:beforeAutospacing="0" w:afterAutospacing="0"/>
      </w:pPr>
    </w:p>
    <w:p w14:paraId="06101355" w14:textId="00DC1A12" w:rsidR="00696B2E" w:rsidRDefault="00696B2E" w:rsidP="00696B2E">
      <w:pPr>
        <w:spacing w:before="0" w:beforeAutospacing="0" w:afterAutospacing="0"/>
      </w:pPr>
      <w:r>
        <w:t xml:space="preserve">If looking up an element in the tree is considered the cost of preprocessing and takes a constant </w:t>
      </w:r>
      <w:r w:rsidR="004B44E8">
        <w:t>operation</w:t>
      </w:r>
      <w:r>
        <w:t xml:space="preserve">, the time complexity is O(|V|). In the worst case, the algorithm will look up every node in the tree. The algorithm works as it </w:t>
      </w:r>
      <w:r w:rsidR="004B44E8">
        <w:t xml:space="preserve">recursively </w:t>
      </w:r>
      <w:r>
        <w:t xml:space="preserve">looks for common ancestors, until the children of the ancestor is not an ancestor anymore. The current ancestor is the lowest common ancestor. </w:t>
      </w:r>
    </w:p>
    <w:p w14:paraId="74D3240A" w14:textId="77777777" w:rsidR="00696B2E" w:rsidRDefault="00696B2E" w:rsidP="00696B2E">
      <w:pPr>
        <w:spacing w:before="0" w:beforeAutospacing="0" w:afterAutospacing="0"/>
      </w:pPr>
    </w:p>
    <w:p w14:paraId="388A40B1" w14:textId="5549E649" w:rsidR="00D03B18" w:rsidRDefault="00696B2E" w:rsidP="00696B2E">
      <w:pPr>
        <w:spacing w:before="0" w:beforeAutospacing="0" w:afterAutospacing="0"/>
      </w:pPr>
      <w:r>
        <w:t xml:space="preserve"> </w:t>
      </w:r>
      <w:r w:rsidR="00D03B18">
        <w:br w:type="page"/>
      </w:r>
    </w:p>
    <w:p w14:paraId="2AE0A144" w14:textId="77777777" w:rsidR="002D77A1" w:rsidRPr="00FB2BCA" w:rsidRDefault="002D77A1" w:rsidP="00D03B18">
      <w:pPr>
        <w:spacing w:before="0" w:beforeAutospacing="0" w:afterAutospacing="0"/>
        <w:rPr>
          <w:b/>
        </w:rPr>
      </w:pPr>
      <w:r w:rsidRPr="00FB2BCA">
        <w:rPr>
          <w:b/>
        </w:rPr>
        <w:lastRenderedPageBreak/>
        <w:t xml:space="preserve">2. </w:t>
      </w:r>
    </w:p>
    <w:p w14:paraId="287E5905" w14:textId="10AEBF27" w:rsidR="00003FDE" w:rsidRPr="001E2B50" w:rsidRDefault="00003FDE" w:rsidP="00003FDE">
      <w:pPr>
        <w:pBdr>
          <w:bottom w:val="single" w:sz="4" w:space="1" w:color="auto"/>
        </w:pBdr>
        <w:snapToGrid w:val="0"/>
        <w:spacing w:before="0" w:beforeAutospacing="0" w:afterAutospacing="0"/>
        <w:rPr>
          <w:rFonts w:ascii="Monaco" w:hAnsi="Monaco"/>
          <w:b/>
          <w:sz w:val="18"/>
          <w:szCs w:val="18"/>
        </w:rPr>
      </w:pPr>
      <w:r>
        <w:rPr>
          <w:rFonts w:ascii="Monaco" w:hAnsi="Monaco"/>
          <w:b/>
          <w:sz w:val="18"/>
          <w:szCs w:val="18"/>
        </w:rPr>
        <w:t>flight</w:t>
      </w:r>
      <w:r w:rsidRPr="001E2B50">
        <w:rPr>
          <w:rFonts w:ascii="Monaco" w:hAnsi="Monaco"/>
          <w:b/>
          <w:sz w:val="18"/>
          <w:szCs w:val="18"/>
        </w:rPr>
        <w:t>(</w:t>
      </w:r>
      <w:r w:rsidR="00B103D5">
        <w:rPr>
          <w:rFonts w:ascii="Monaco" w:hAnsi="Monaco"/>
          <w:b/>
          <w:sz w:val="18"/>
          <w:szCs w:val="18"/>
        </w:rPr>
        <w:t xml:space="preserve">n </w:t>
      </w:r>
      <w:r>
        <w:rPr>
          <w:rFonts w:ascii="Monaco" w:hAnsi="Monaco"/>
          <w:b/>
          <w:sz w:val="18"/>
          <w:szCs w:val="18"/>
        </w:rPr>
        <w:t>cities</w:t>
      </w:r>
      <w:r w:rsidRPr="001E2B50">
        <w:rPr>
          <w:rFonts w:ascii="Monaco" w:hAnsi="Monaco"/>
          <w:b/>
          <w:sz w:val="18"/>
          <w:szCs w:val="18"/>
        </w:rPr>
        <w:t>):</w:t>
      </w:r>
    </w:p>
    <w:p w14:paraId="1229F03B" w14:textId="7A2D8E81"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 xml:space="preserve">if cities </w:t>
      </w:r>
      <w:r w:rsidR="00B103D5" w:rsidRPr="00B103D5">
        <w:rPr>
          <w:rFonts w:ascii="Monaco" w:hAnsi="Monaco"/>
          <w:sz w:val="18"/>
          <w:szCs w:val="18"/>
        </w:rPr>
        <w:t xml:space="preserve">are </w:t>
      </w:r>
      <w:r w:rsidRPr="00B103D5">
        <w:rPr>
          <w:rFonts w:ascii="Monaco" w:hAnsi="Monaco"/>
          <w:sz w:val="18"/>
          <w:szCs w:val="18"/>
        </w:rPr>
        <w:t>empty:</w:t>
      </w:r>
    </w:p>
    <w:p w14:paraId="6DF1D1FC" w14:textId="5590E600"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ab/>
        <w:t>return empty</w:t>
      </w:r>
      <w:r w:rsidR="00B103D5" w:rsidRPr="00B103D5">
        <w:rPr>
          <w:rFonts w:ascii="Monaco" w:hAnsi="Monaco"/>
          <w:sz w:val="18"/>
          <w:szCs w:val="18"/>
        </w:rPr>
        <w:t xml:space="preserve"> set</w:t>
      </w:r>
    </w:p>
    <w:p w14:paraId="7111A67B" w14:textId="77777777" w:rsidR="00003FDE" w:rsidRPr="00B103D5" w:rsidRDefault="00003FDE" w:rsidP="004B44E8">
      <w:pPr>
        <w:spacing w:before="0" w:beforeAutospacing="0" w:afterAutospacing="0"/>
        <w:ind w:left="720"/>
        <w:rPr>
          <w:rFonts w:ascii="Monaco" w:hAnsi="Monaco"/>
          <w:sz w:val="18"/>
          <w:szCs w:val="18"/>
        </w:rPr>
      </w:pPr>
    </w:p>
    <w:p w14:paraId="4D2CB94A" w14:textId="185E848A"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 xml:space="preserve">for j </w:t>
      </w:r>
      <w:r w:rsidR="00B103D5" w:rsidRPr="00B103D5">
        <w:rPr>
          <w:rFonts w:ascii="Monaco" w:hAnsi="Monaco"/>
          <w:sz w:val="18"/>
          <w:szCs w:val="18"/>
        </w:rPr>
        <w:t>&lt;-- 1 to n cities</w:t>
      </w:r>
      <w:r w:rsidR="00B103D5">
        <w:rPr>
          <w:rFonts w:ascii="Monaco" w:hAnsi="Monaco"/>
          <w:sz w:val="18"/>
          <w:szCs w:val="18"/>
        </w:rPr>
        <w:t>:</w:t>
      </w:r>
    </w:p>
    <w:p w14:paraId="47CD286B" w14:textId="7D0F657D"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ab/>
        <w:t xml:space="preserve">for </w:t>
      </w:r>
      <w:proofErr w:type="spellStart"/>
      <w:r w:rsidRPr="00B103D5">
        <w:rPr>
          <w:rFonts w:ascii="Monaco" w:hAnsi="Monaco"/>
          <w:sz w:val="18"/>
          <w:szCs w:val="18"/>
        </w:rPr>
        <w:t>i</w:t>
      </w:r>
      <w:proofErr w:type="spellEnd"/>
      <w:r w:rsidR="00B103D5" w:rsidRPr="00B103D5">
        <w:rPr>
          <w:rFonts w:ascii="Monaco" w:hAnsi="Monaco"/>
          <w:sz w:val="18"/>
          <w:szCs w:val="18"/>
        </w:rPr>
        <w:t xml:space="preserve"> &lt;-- </w:t>
      </w:r>
      <w:proofErr w:type="spellStart"/>
      <w:r w:rsidR="00B103D5" w:rsidRPr="00B103D5">
        <w:rPr>
          <w:rFonts w:ascii="Monaco" w:hAnsi="Monaco"/>
          <w:sz w:val="18"/>
          <w:szCs w:val="18"/>
        </w:rPr>
        <w:t>i</w:t>
      </w:r>
      <w:proofErr w:type="spellEnd"/>
      <w:r w:rsidR="00B103D5" w:rsidRPr="00B103D5">
        <w:rPr>
          <w:rFonts w:ascii="Monaco" w:hAnsi="Monaco"/>
          <w:sz w:val="18"/>
          <w:szCs w:val="18"/>
        </w:rPr>
        <w:t xml:space="preserve"> to n cities</w:t>
      </w:r>
      <w:r w:rsidR="00B103D5">
        <w:rPr>
          <w:rFonts w:ascii="Monaco" w:hAnsi="Monaco"/>
          <w:sz w:val="18"/>
          <w:szCs w:val="18"/>
        </w:rPr>
        <w:t>:</w:t>
      </w:r>
      <w:r w:rsidRPr="00B103D5">
        <w:rPr>
          <w:rFonts w:ascii="Monaco" w:hAnsi="Monaco"/>
          <w:sz w:val="18"/>
          <w:szCs w:val="18"/>
        </w:rPr>
        <w:t xml:space="preserve"> </w:t>
      </w:r>
    </w:p>
    <w:p w14:paraId="2494773A" w14:textId="4FDCF085"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ab/>
      </w:r>
      <w:r w:rsidRPr="00B103D5">
        <w:rPr>
          <w:rFonts w:ascii="Monaco" w:hAnsi="Monaco"/>
          <w:sz w:val="18"/>
          <w:szCs w:val="18"/>
        </w:rPr>
        <w:tab/>
        <w:t xml:space="preserve">if </w:t>
      </w:r>
      <w:proofErr w:type="spellStart"/>
      <w:r w:rsidR="00B103D5" w:rsidRPr="00B103D5">
        <w:rPr>
          <w:rFonts w:ascii="Monaco" w:hAnsi="Monaco"/>
          <w:sz w:val="18"/>
          <w:szCs w:val="18"/>
        </w:rPr>
        <w:t>i</w:t>
      </w:r>
      <w:proofErr w:type="spellEnd"/>
      <w:r w:rsidR="00B103D5" w:rsidRPr="00B103D5">
        <w:rPr>
          <w:rFonts w:ascii="Monaco" w:hAnsi="Monaco"/>
          <w:sz w:val="18"/>
          <w:szCs w:val="18"/>
        </w:rPr>
        <w:t xml:space="preserve"> has a flight to j:</w:t>
      </w:r>
    </w:p>
    <w:p w14:paraId="6EAEA430" w14:textId="0C7615EF"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ab/>
      </w:r>
      <w:r w:rsidRPr="00B103D5">
        <w:rPr>
          <w:rFonts w:ascii="Monaco" w:hAnsi="Monaco"/>
          <w:sz w:val="18"/>
          <w:szCs w:val="18"/>
        </w:rPr>
        <w:tab/>
      </w:r>
      <w:r w:rsidRPr="00B103D5">
        <w:rPr>
          <w:rFonts w:ascii="Monaco" w:hAnsi="Monaco"/>
          <w:sz w:val="18"/>
          <w:szCs w:val="18"/>
        </w:rPr>
        <w:tab/>
      </w:r>
      <w:r w:rsidR="00B103D5" w:rsidRPr="00B103D5">
        <w:rPr>
          <w:rFonts w:ascii="Monaco" w:hAnsi="Monaco"/>
          <w:sz w:val="18"/>
          <w:szCs w:val="18"/>
        </w:rPr>
        <w:t>mark j as a candidate in the set</w:t>
      </w:r>
    </w:p>
    <w:p w14:paraId="3CDDC783" w14:textId="52B577ED"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ab/>
        <w:t xml:space="preserve">if </w:t>
      </w:r>
      <w:r w:rsidR="00B103D5" w:rsidRPr="00B103D5">
        <w:rPr>
          <w:rFonts w:ascii="Monaco" w:hAnsi="Monaco"/>
          <w:sz w:val="18"/>
          <w:szCs w:val="18"/>
        </w:rPr>
        <w:t>j is not marked:</w:t>
      </w:r>
    </w:p>
    <w:p w14:paraId="233BD305" w14:textId="3019FE45" w:rsidR="00003FDE" w:rsidRPr="00B103D5" w:rsidRDefault="00003FDE" w:rsidP="004B44E8">
      <w:pPr>
        <w:spacing w:before="0" w:beforeAutospacing="0" w:afterAutospacing="0"/>
        <w:ind w:left="720"/>
        <w:rPr>
          <w:rFonts w:ascii="Monaco" w:hAnsi="Monaco"/>
          <w:sz w:val="18"/>
          <w:szCs w:val="18"/>
        </w:rPr>
      </w:pPr>
      <w:r w:rsidRPr="00B103D5">
        <w:rPr>
          <w:rFonts w:ascii="Monaco" w:hAnsi="Monaco"/>
          <w:sz w:val="18"/>
          <w:szCs w:val="18"/>
        </w:rPr>
        <w:tab/>
      </w:r>
      <w:r w:rsidRPr="00B103D5">
        <w:rPr>
          <w:rFonts w:ascii="Monaco" w:hAnsi="Monaco"/>
          <w:sz w:val="18"/>
          <w:szCs w:val="18"/>
        </w:rPr>
        <w:tab/>
        <w:t>remove city j</w:t>
      </w:r>
      <w:r w:rsidR="00B103D5" w:rsidRPr="00B103D5">
        <w:rPr>
          <w:rFonts w:ascii="Monaco" w:hAnsi="Monaco"/>
          <w:sz w:val="18"/>
          <w:szCs w:val="18"/>
        </w:rPr>
        <w:t xml:space="preserve"> from cities</w:t>
      </w:r>
    </w:p>
    <w:p w14:paraId="575C04B9" w14:textId="77777777" w:rsidR="00B103D5" w:rsidRPr="00B103D5" w:rsidRDefault="00B103D5" w:rsidP="004B44E8">
      <w:pPr>
        <w:spacing w:before="0" w:beforeAutospacing="0" w:afterAutospacing="0"/>
        <w:ind w:left="720"/>
        <w:rPr>
          <w:rFonts w:ascii="Monaco" w:hAnsi="Monaco"/>
          <w:sz w:val="18"/>
          <w:szCs w:val="18"/>
        </w:rPr>
      </w:pPr>
    </w:p>
    <w:p w14:paraId="37850FBD" w14:textId="16DDD5B3" w:rsidR="00B103D5" w:rsidRPr="00B103D5" w:rsidRDefault="00B103D5" w:rsidP="004B44E8">
      <w:pPr>
        <w:spacing w:before="0" w:beforeAutospacing="0" w:afterAutospacing="0"/>
        <w:ind w:left="720"/>
        <w:rPr>
          <w:rFonts w:ascii="Monaco" w:hAnsi="Monaco"/>
          <w:sz w:val="18"/>
          <w:szCs w:val="18"/>
        </w:rPr>
      </w:pPr>
      <w:r w:rsidRPr="00B103D5">
        <w:rPr>
          <w:rFonts w:ascii="Monaco" w:hAnsi="Monaco"/>
          <w:sz w:val="18"/>
          <w:szCs w:val="18"/>
        </w:rPr>
        <w:t>if nothing is removed</w:t>
      </w:r>
    </w:p>
    <w:p w14:paraId="6456838D" w14:textId="4FA8B969" w:rsidR="00B103D5" w:rsidRPr="00B103D5" w:rsidRDefault="00B103D5" w:rsidP="004B44E8">
      <w:pPr>
        <w:spacing w:before="0" w:beforeAutospacing="0" w:afterAutospacing="0"/>
        <w:ind w:left="720"/>
        <w:rPr>
          <w:rFonts w:ascii="Monaco" w:hAnsi="Monaco"/>
          <w:sz w:val="18"/>
          <w:szCs w:val="18"/>
        </w:rPr>
      </w:pPr>
      <w:r w:rsidRPr="00B103D5">
        <w:rPr>
          <w:rFonts w:ascii="Monaco" w:hAnsi="Monaco"/>
          <w:sz w:val="18"/>
          <w:szCs w:val="18"/>
        </w:rPr>
        <w:tab/>
        <w:t>return cities</w:t>
      </w:r>
    </w:p>
    <w:p w14:paraId="02890C5B" w14:textId="77777777" w:rsidR="004B44E8" w:rsidRDefault="004B44E8" w:rsidP="004B44E8">
      <w:pPr>
        <w:spacing w:before="0" w:beforeAutospacing="0" w:afterAutospacing="0"/>
        <w:ind w:left="720"/>
        <w:rPr>
          <w:rFonts w:ascii="Monaco" w:hAnsi="Monaco"/>
          <w:sz w:val="18"/>
          <w:szCs w:val="18"/>
        </w:rPr>
      </w:pPr>
    </w:p>
    <w:p w14:paraId="491B25E8" w14:textId="19FFB9D6" w:rsidR="00003FDE" w:rsidRDefault="00003FDE" w:rsidP="004B44E8">
      <w:pPr>
        <w:spacing w:before="0" w:beforeAutospacing="0" w:afterAutospacing="0"/>
        <w:ind w:left="720"/>
        <w:rPr>
          <w:rFonts w:ascii="Monaco" w:hAnsi="Monaco"/>
          <w:sz w:val="18"/>
          <w:szCs w:val="18"/>
        </w:rPr>
      </w:pPr>
      <w:r w:rsidRPr="00B103D5">
        <w:rPr>
          <w:rFonts w:ascii="Monaco" w:hAnsi="Monaco"/>
          <w:sz w:val="18"/>
          <w:szCs w:val="18"/>
        </w:rPr>
        <w:t>return flight</w:t>
      </w:r>
      <w:r w:rsidR="00B103D5" w:rsidRPr="00B103D5">
        <w:rPr>
          <w:rFonts w:ascii="Monaco" w:hAnsi="Monaco"/>
          <w:sz w:val="18"/>
          <w:szCs w:val="18"/>
        </w:rPr>
        <w:t>(</w:t>
      </w:r>
      <w:r w:rsidRPr="00B103D5">
        <w:rPr>
          <w:rFonts w:ascii="Monaco" w:hAnsi="Monaco"/>
          <w:sz w:val="18"/>
          <w:szCs w:val="18"/>
        </w:rPr>
        <w:t>cities)</w:t>
      </w:r>
    </w:p>
    <w:p w14:paraId="414C0C66" w14:textId="1D848EEE" w:rsidR="00B103D5" w:rsidRDefault="00B103D5" w:rsidP="00B103D5">
      <w:pPr>
        <w:spacing w:before="0" w:beforeAutospacing="0" w:afterAutospacing="0"/>
        <w:rPr>
          <w:rFonts w:ascii="Monaco" w:hAnsi="Monaco"/>
          <w:sz w:val="18"/>
          <w:szCs w:val="18"/>
        </w:rPr>
      </w:pPr>
    </w:p>
    <w:p w14:paraId="016C0D31" w14:textId="2942C447" w:rsidR="00B103D5" w:rsidRDefault="00B103D5" w:rsidP="00B103D5">
      <w:pPr>
        <w:spacing w:before="0" w:beforeAutospacing="0" w:afterAutospacing="0"/>
        <w:rPr>
          <w:rFonts w:ascii="Monaco" w:hAnsi="Monaco"/>
          <w:sz w:val="18"/>
          <w:szCs w:val="18"/>
        </w:rPr>
      </w:pPr>
    </w:p>
    <w:p w14:paraId="0170A978" w14:textId="5A221F1F" w:rsidR="00B103D5" w:rsidRDefault="00B103D5" w:rsidP="00B103D5">
      <w:pPr>
        <w:spacing w:before="0" w:beforeAutospacing="0" w:afterAutospacing="0"/>
        <w:rPr>
          <w:rFonts w:ascii="Monaco" w:hAnsi="Monaco"/>
          <w:sz w:val="18"/>
          <w:szCs w:val="18"/>
        </w:rPr>
      </w:pPr>
    </w:p>
    <w:p w14:paraId="6A10C522" w14:textId="2067A762" w:rsidR="00B103D5" w:rsidRDefault="00B103D5" w:rsidP="00B103D5">
      <w:pPr>
        <w:spacing w:before="0" w:beforeAutospacing="0" w:afterAutospacing="0"/>
        <w:rPr>
          <w:rFonts w:ascii="Monaco" w:hAnsi="Monaco"/>
          <w:sz w:val="18"/>
          <w:szCs w:val="18"/>
        </w:rPr>
      </w:pPr>
    </w:p>
    <w:p w14:paraId="438D2202" w14:textId="77777777" w:rsidR="00B103D5" w:rsidRPr="00B103D5" w:rsidRDefault="00B103D5" w:rsidP="00B103D5">
      <w:pPr>
        <w:spacing w:before="0" w:beforeAutospacing="0" w:afterAutospacing="0"/>
        <w:rPr>
          <w:rFonts w:ascii="Monaco" w:hAnsi="Monaco"/>
          <w:sz w:val="18"/>
          <w:szCs w:val="18"/>
        </w:rPr>
      </w:pPr>
    </w:p>
    <w:p w14:paraId="4AC434C2" w14:textId="77777777" w:rsidR="00696B2E" w:rsidRDefault="00B103D5" w:rsidP="00B103D5">
      <w:pPr>
        <w:pBdr>
          <w:top w:val="single" w:sz="4" w:space="1" w:color="auto"/>
        </w:pBdr>
        <w:spacing w:before="0" w:beforeAutospacing="0" w:afterAutospacing="0"/>
      </w:pPr>
      <w:r>
        <w:t>Time complexity: O(</w:t>
      </w:r>
      <w:r>
        <w:t>n</w:t>
      </w:r>
      <w:r w:rsidR="0095260C">
        <w:rPr>
          <w:vertAlign w:val="superscript"/>
        </w:rPr>
        <w:t>3</w:t>
      </w:r>
      <w:r>
        <w:t>)</w:t>
      </w:r>
    </w:p>
    <w:p w14:paraId="208E7025" w14:textId="339BFDE1" w:rsidR="00E20820" w:rsidRDefault="00696B2E" w:rsidP="00B103D5">
      <w:pPr>
        <w:pBdr>
          <w:top w:val="single" w:sz="4" w:space="1" w:color="auto"/>
        </w:pBdr>
        <w:spacing w:before="0" w:beforeAutospacing="0" w:afterAutospacing="0"/>
      </w:pPr>
      <w:r>
        <w:t>Consider the flights between cities as a matrix, where [</w:t>
      </w:r>
      <w:proofErr w:type="spellStart"/>
      <w:r>
        <w:t>i</w:t>
      </w:r>
      <w:proofErr w:type="spellEnd"/>
      <w:r>
        <w:t xml:space="preserve">, j] = 1 means that there is a flight from city </w:t>
      </w:r>
      <w:proofErr w:type="spellStart"/>
      <w:r>
        <w:t>i</w:t>
      </w:r>
      <w:proofErr w:type="spellEnd"/>
      <w:r>
        <w:t xml:space="preserve"> to city j, 0&lt;=</w:t>
      </w:r>
      <w:proofErr w:type="spellStart"/>
      <w:r>
        <w:t>i</w:t>
      </w:r>
      <w:proofErr w:type="spellEnd"/>
      <w:r>
        <w:t xml:space="preserve">&lt;n, 0&lt;=j&lt;n. </w:t>
      </w:r>
      <w:r w:rsidR="00E20820">
        <w:t>If a city does not have any incoming flights, we remove the city from the set. Recursively, we would determine</w:t>
      </w:r>
      <w:r w:rsidR="004B44E8">
        <w:t xml:space="preserve"> if</w:t>
      </w:r>
      <w:r w:rsidR="00E20820">
        <w:t xml:space="preserve"> </w:t>
      </w:r>
      <w:r w:rsidR="004B44E8">
        <w:t>a</w:t>
      </w:r>
      <w:r w:rsidR="00E20820">
        <w:t xml:space="preserve"> new set</w:t>
      </w:r>
      <w:r w:rsidR="004B44E8">
        <w:t xml:space="preserve"> is valid</w:t>
      </w:r>
      <w:r w:rsidR="00E20820">
        <w:t xml:space="preserve"> after </w:t>
      </w:r>
      <w:r w:rsidR="004B44E8">
        <w:t xml:space="preserve">a </w:t>
      </w:r>
      <w:r w:rsidR="00E20820">
        <w:t xml:space="preserve">city has been removed. If no more city needs to be removed, we </w:t>
      </w:r>
      <w:r w:rsidR="004B44E8">
        <w:t xml:space="preserve">have found </w:t>
      </w:r>
      <w:r w:rsidR="00E20820">
        <w:t>the largest city set. Inside each procedure call, there is a two-level loop which take</w:t>
      </w:r>
      <w:r w:rsidR="004B44E8">
        <w:t>s</w:t>
      </w:r>
      <w:r w:rsidR="00E20820">
        <w:t xml:space="preserve"> O(N</w:t>
      </w:r>
      <w:r w:rsidR="00E20820" w:rsidRPr="00E20820">
        <w:rPr>
          <w:vertAlign w:val="superscript"/>
        </w:rPr>
        <w:t>2</w:t>
      </w:r>
      <w:r w:rsidR="00E20820">
        <w:t xml:space="preserve">). In the worst case, there </w:t>
      </w:r>
      <w:r w:rsidR="004B44E8">
        <w:t>are</w:t>
      </w:r>
      <w:r w:rsidR="00E20820">
        <w:t xml:space="preserve"> n cities </w:t>
      </w:r>
      <w:r w:rsidR="004B44E8">
        <w:t xml:space="preserve">that need to be </w:t>
      </w:r>
      <w:r w:rsidR="00E20820">
        <w:t>removed, and the procedure will be called n times.  The complexity is therefore O(n</w:t>
      </w:r>
      <w:r w:rsidR="00E20820" w:rsidRPr="00E20820">
        <w:rPr>
          <w:vertAlign w:val="superscript"/>
        </w:rPr>
        <w:t>3</w:t>
      </w:r>
      <w:r w:rsidR="00E20820">
        <w:t>).</w:t>
      </w:r>
    </w:p>
    <w:p w14:paraId="181CADD1" w14:textId="3E06A901" w:rsidR="00003FDE" w:rsidRPr="00B103D5" w:rsidRDefault="00003FDE" w:rsidP="00B103D5">
      <w:pPr>
        <w:pBdr>
          <w:top w:val="single" w:sz="4" w:space="1" w:color="auto"/>
        </w:pBdr>
        <w:spacing w:before="0" w:beforeAutospacing="0" w:afterAutospacing="0"/>
      </w:pPr>
      <w:r>
        <w:rPr>
          <w:b/>
        </w:rPr>
        <w:br w:type="page"/>
      </w:r>
    </w:p>
    <w:p w14:paraId="69042966" w14:textId="318A0CE0" w:rsidR="0031125B" w:rsidRPr="00FB2BCA" w:rsidRDefault="00C62713" w:rsidP="00D03B18">
      <w:pPr>
        <w:spacing w:before="0" w:beforeAutospacing="0" w:afterAutospacing="0"/>
        <w:rPr>
          <w:b/>
        </w:rPr>
      </w:pPr>
      <w:r w:rsidRPr="00FB2BCA">
        <w:rPr>
          <w:b/>
        </w:rPr>
        <w:lastRenderedPageBreak/>
        <w:t>3.</w:t>
      </w:r>
    </w:p>
    <w:p w14:paraId="55B7DD1F" w14:textId="77777777" w:rsidR="00500C90" w:rsidRDefault="00500C90" w:rsidP="00500C90">
      <w:pPr>
        <w:pBdr>
          <w:bottom w:val="single" w:sz="4" w:space="1" w:color="auto"/>
        </w:pBdr>
        <w:spacing w:before="0" w:beforeAutospacing="0" w:afterAutospacing="0"/>
        <w:rPr>
          <w:rFonts w:ascii="Monaco" w:hAnsi="Monaco"/>
          <w:b/>
          <w:sz w:val="18"/>
        </w:rPr>
      </w:pPr>
    </w:p>
    <w:p w14:paraId="5FB5245D" w14:textId="73B002FD" w:rsidR="00E94DC6" w:rsidRPr="00500C90" w:rsidRDefault="0095260C" w:rsidP="00500C90">
      <w:pPr>
        <w:pBdr>
          <w:bottom w:val="single" w:sz="4" w:space="1" w:color="auto"/>
        </w:pBdr>
        <w:spacing w:before="0" w:beforeAutospacing="0" w:afterAutospacing="0"/>
        <w:rPr>
          <w:rFonts w:ascii="Monaco" w:hAnsi="Monaco"/>
          <w:b/>
          <w:sz w:val="18"/>
        </w:rPr>
      </w:pPr>
      <w:proofErr w:type="spellStart"/>
      <w:r>
        <w:rPr>
          <w:rFonts w:ascii="Monaco" w:hAnsi="Monaco" w:hint="eastAsia"/>
          <w:b/>
          <w:sz w:val="18"/>
        </w:rPr>
        <w:t>acyc</w:t>
      </w:r>
      <w:r>
        <w:rPr>
          <w:rFonts w:ascii="Monaco" w:hAnsi="Monaco"/>
          <w:b/>
          <w:sz w:val="18"/>
        </w:rPr>
        <w:t>lic_helper</w:t>
      </w:r>
      <w:proofErr w:type="spellEnd"/>
      <w:r w:rsidR="002A21EF" w:rsidRPr="00500C90">
        <w:rPr>
          <w:rFonts w:ascii="Monaco" w:hAnsi="Monaco"/>
          <w:b/>
          <w:sz w:val="18"/>
        </w:rPr>
        <w:t>(node, visited</w:t>
      </w:r>
      <w:r w:rsidR="00500C90" w:rsidRPr="00500C90">
        <w:rPr>
          <w:rFonts w:ascii="Monaco" w:hAnsi="Monaco"/>
          <w:b/>
          <w:sz w:val="18"/>
        </w:rPr>
        <w:t>[]</w:t>
      </w:r>
      <w:r w:rsidR="002A21EF" w:rsidRPr="00500C90">
        <w:rPr>
          <w:rFonts w:ascii="Monaco" w:hAnsi="Monaco"/>
          <w:b/>
          <w:sz w:val="18"/>
        </w:rPr>
        <w:t>):</w:t>
      </w:r>
    </w:p>
    <w:p w14:paraId="357C6ABF" w14:textId="54614C17" w:rsidR="002A21EF" w:rsidRPr="00500C90" w:rsidRDefault="002A21EF" w:rsidP="004B44E8">
      <w:pPr>
        <w:spacing w:before="0" w:beforeAutospacing="0" w:afterAutospacing="0"/>
        <w:ind w:left="720"/>
        <w:rPr>
          <w:rFonts w:ascii="Monaco" w:hAnsi="Monaco"/>
          <w:sz w:val="18"/>
        </w:rPr>
      </w:pPr>
      <w:bookmarkStart w:id="0" w:name="_GoBack"/>
      <w:r w:rsidRPr="00500C90">
        <w:rPr>
          <w:rFonts w:ascii="Monaco" w:hAnsi="Monaco"/>
          <w:sz w:val="18"/>
        </w:rPr>
        <w:t xml:space="preserve">if </w:t>
      </w:r>
      <w:r w:rsidR="00500C90" w:rsidRPr="00500C90">
        <w:rPr>
          <w:rFonts w:ascii="Monaco" w:hAnsi="Monaco"/>
          <w:sz w:val="18"/>
        </w:rPr>
        <w:t>node is terminal</w:t>
      </w:r>
      <w:r w:rsidRPr="00500C90">
        <w:rPr>
          <w:rFonts w:ascii="Monaco" w:hAnsi="Monaco"/>
          <w:sz w:val="18"/>
        </w:rPr>
        <w:t xml:space="preserve"> or </w:t>
      </w:r>
      <w:r w:rsidR="00500C90" w:rsidRPr="00500C90">
        <w:rPr>
          <w:rFonts w:ascii="Monaco" w:hAnsi="Monaco"/>
          <w:sz w:val="18"/>
        </w:rPr>
        <w:t>node is visited</w:t>
      </w:r>
      <w:r w:rsidR="00500C90">
        <w:rPr>
          <w:rFonts w:ascii="Monaco" w:hAnsi="Monaco"/>
          <w:sz w:val="18"/>
        </w:rPr>
        <w:t>:</w:t>
      </w:r>
    </w:p>
    <w:p w14:paraId="5DE2A485" w14:textId="1C792061" w:rsidR="002A21EF" w:rsidRPr="00500C90" w:rsidRDefault="002A21EF" w:rsidP="004B44E8">
      <w:pPr>
        <w:spacing w:before="0" w:beforeAutospacing="0" w:afterAutospacing="0"/>
        <w:ind w:left="720"/>
        <w:rPr>
          <w:rFonts w:ascii="Monaco" w:hAnsi="Monaco"/>
          <w:sz w:val="18"/>
        </w:rPr>
      </w:pPr>
      <w:r w:rsidRPr="00500C90">
        <w:rPr>
          <w:rFonts w:ascii="Monaco" w:hAnsi="Monaco"/>
          <w:sz w:val="18"/>
        </w:rPr>
        <w:tab/>
        <w:t>return node</w:t>
      </w:r>
    </w:p>
    <w:p w14:paraId="6DDBD7FE" w14:textId="33B0F409" w:rsidR="002A21EF" w:rsidRPr="00500C90" w:rsidRDefault="002A21EF" w:rsidP="004B44E8">
      <w:pPr>
        <w:spacing w:before="0" w:beforeAutospacing="0" w:afterAutospacing="0"/>
        <w:ind w:left="720"/>
        <w:rPr>
          <w:rFonts w:ascii="Monaco" w:hAnsi="Monaco"/>
          <w:sz w:val="18"/>
        </w:rPr>
      </w:pPr>
      <w:r w:rsidRPr="00500C90">
        <w:rPr>
          <w:rFonts w:ascii="Monaco" w:hAnsi="Monaco"/>
          <w:sz w:val="18"/>
        </w:rPr>
        <w:t>else</w:t>
      </w:r>
      <w:r w:rsidR="00500C90">
        <w:rPr>
          <w:rFonts w:ascii="Monaco" w:hAnsi="Monaco"/>
          <w:sz w:val="18"/>
        </w:rPr>
        <w:t>:</w:t>
      </w:r>
    </w:p>
    <w:p w14:paraId="4E7457EB" w14:textId="54CAD138" w:rsidR="002A21EF" w:rsidRPr="00500C90" w:rsidRDefault="002A21EF" w:rsidP="004B44E8">
      <w:pPr>
        <w:spacing w:before="0" w:beforeAutospacing="0" w:afterAutospacing="0"/>
        <w:ind w:left="720"/>
        <w:rPr>
          <w:rFonts w:ascii="Monaco" w:hAnsi="Monaco"/>
          <w:sz w:val="18"/>
        </w:rPr>
      </w:pPr>
      <w:r w:rsidRPr="00500C90">
        <w:rPr>
          <w:rFonts w:ascii="Monaco" w:hAnsi="Monaco"/>
          <w:sz w:val="18"/>
        </w:rPr>
        <w:tab/>
        <w:t xml:space="preserve">mark </w:t>
      </w:r>
      <w:r w:rsidR="00500C90" w:rsidRPr="00500C90">
        <w:rPr>
          <w:rFonts w:ascii="Monaco" w:hAnsi="Monaco"/>
          <w:sz w:val="18"/>
        </w:rPr>
        <w:t xml:space="preserve">node as </w:t>
      </w:r>
      <w:r w:rsidRPr="00500C90">
        <w:rPr>
          <w:rFonts w:ascii="Monaco" w:hAnsi="Monaco"/>
          <w:sz w:val="18"/>
        </w:rPr>
        <w:t>visited</w:t>
      </w:r>
    </w:p>
    <w:p w14:paraId="26DE4BAD" w14:textId="06E9B07E" w:rsidR="002A21EF" w:rsidRPr="00500C90" w:rsidRDefault="002A21EF" w:rsidP="004B44E8">
      <w:pPr>
        <w:spacing w:before="0" w:beforeAutospacing="0" w:afterAutospacing="0"/>
        <w:ind w:left="720"/>
        <w:rPr>
          <w:rFonts w:ascii="Monaco" w:hAnsi="Monaco"/>
          <w:sz w:val="18"/>
        </w:rPr>
      </w:pPr>
      <w:r w:rsidRPr="00500C90">
        <w:rPr>
          <w:rFonts w:ascii="Monaco" w:hAnsi="Monaco"/>
          <w:sz w:val="18"/>
        </w:rPr>
        <w:tab/>
        <w:t xml:space="preserve">for every </w:t>
      </w:r>
      <w:r w:rsidR="00664985">
        <w:rPr>
          <w:rFonts w:ascii="Monaco" w:hAnsi="Monaco"/>
          <w:sz w:val="18"/>
        </w:rPr>
        <w:t xml:space="preserve">neighbor </w:t>
      </w:r>
      <w:r w:rsidR="00500C90" w:rsidRPr="00500C90">
        <w:rPr>
          <w:rFonts w:ascii="Monaco" w:hAnsi="Monaco"/>
          <w:sz w:val="18"/>
        </w:rPr>
        <w:t>from node</w:t>
      </w:r>
      <w:r w:rsidR="00500C90">
        <w:rPr>
          <w:rFonts w:ascii="Monaco" w:hAnsi="Monaco"/>
          <w:sz w:val="18"/>
        </w:rPr>
        <w:t>:</w:t>
      </w:r>
    </w:p>
    <w:p w14:paraId="13FA8896" w14:textId="6FBEC22B" w:rsidR="002A21EF" w:rsidRPr="00500C90" w:rsidRDefault="002A21EF" w:rsidP="004B44E8">
      <w:pPr>
        <w:spacing w:before="0" w:beforeAutospacing="0" w:afterAutospacing="0"/>
        <w:ind w:left="720"/>
        <w:rPr>
          <w:rFonts w:ascii="Monaco" w:hAnsi="Monaco"/>
          <w:sz w:val="18"/>
        </w:rPr>
      </w:pPr>
      <w:r w:rsidRPr="00500C90">
        <w:rPr>
          <w:rFonts w:ascii="Monaco" w:hAnsi="Monaco"/>
          <w:sz w:val="18"/>
        </w:rPr>
        <w:tab/>
      </w:r>
      <w:r w:rsidRPr="00500C90">
        <w:rPr>
          <w:rFonts w:ascii="Monaco" w:hAnsi="Monaco"/>
          <w:sz w:val="18"/>
        </w:rPr>
        <w:tab/>
      </w:r>
      <w:proofErr w:type="spellStart"/>
      <w:r w:rsidR="00500C90" w:rsidRPr="00500C90">
        <w:rPr>
          <w:rFonts w:ascii="Monaco" w:hAnsi="Monaco"/>
          <w:sz w:val="18"/>
        </w:rPr>
        <w:t>dfs</w:t>
      </w:r>
      <w:proofErr w:type="spellEnd"/>
      <w:r w:rsidRPr="00500C90">
        <w:rPr>
          <w:rFonts w:ascii="Monaco" w:hAnsi="Monaco"/>
          <w:sz w:val="18"/>
        </w:rPr>
        <w:t>(</w:t>
      </w:r>
      <w:r w:rsidR="00664985">
        <w:rPr>
          <w:rFonts w:ascii="Monaco" w:hAnsi="Monaco"/>
          <w:sz w:val="18"/>
        </w:rPr>
        <w:t>neighbor</w:t>
      </w:r>
      <w:r w:rsidRPr="00500C90">
        <w:rPr>
          <w:rFonts w:ascii="Monaco" w:hAnsi="Monaco"/>
          <w:sz w:val="18"/>
        </w:rPr>
        <w:t>, visited</w:t>
      </w:r>
      <w:r w:rsidR="00500C90" w:rsidRPr="00500C90">
        <w:rPr>
          <w:rFonts w:ascii="Monaco" w:hAnsi="Monaco"/>
          <w:sz w:val="18"/>
        </w:rPr>
        <w:t>[]</w:t>
      </w:r>
      <w:r w:rsidRPr="00500C90">
        <w:rPr>
          <w:rFonts w:ascii="Monaco" w:hAnsi="Monaco"/>
          <w:sz w:val="18"/>
        </w:rPr>
        <w:t>)</w:t>
      </w:r>
    </w:p>
    <w:bookmarkEnd w:id="0"/>
    <w:p w14:paraId="1ACEAAA4" w14:textId="42B9D1D0" w:rsidR="002A21EF" w:rsidRPr="00500C90" w:rsidRDefault="002A21EF" w:rsidP="002A21EF">
      <w:pPr>
        <w:spacing w:before="0" w:beforeAutospacing="0" w:afterAutospacing="0"/>
        <w:rPr>
          <w:rFonts w:ascii="Monaco" w:hAnsi="Monaco"/>
          <w:b/>
          <w:sz w:val="18"/>
        </w:rPr>
      </w:pPr>
      <w:r w:rsidRPr="00500C90">
        <w:rPr>
          <w:rFonts w:ascii="Monaco" w:hAnsi="Monaco"/>
          <w:b/>
          <w:sz w:val="18"/>
        </w:rPr>
        <w:tab/>
      </w:r>
    </w:p>
    <w:p w14:paraId="755F35F6" w14:textId="77777777" w:rsidR="002A21EF" w:rsidRPr="00500C90" w:rsidRDefault="002A21EF" w:rsidP="002A21EF">
      <w:pPr>
        <w:spacing w:before="0" w:beforeAutospacing="0" w:afterAutospacing="0"/>
        <w:rPr>
          <w:rFonts w:ascii="Monaco" w:hAnsi="Monaco"/>
          <w:b/>
          <w:sz w:val="18"/>
        </w:rPr>
      </w:pPr>
    </w:p>
    <w:p w14:paraId="4340FCB8" w14:textId="2FBB257C" w:rsidR="00C62713" w:rsidRPr="00500C90" w:rsidRDefault="000510D4" w:rsidP="00500C90">
      <w:pPr>
        <w:pBdr>
          <w:bottom w:val="single" w:sz="4" w:space="1" w:color="auto"/>
        </w:pBdr>
        <w:spacing w:before="0" w:beforeAutospacing="0" w:afterAutospacing="0"/>
        <w:rPr>
          <w:rFonts w:ascii="Monaco" w:hAnsi="Monaco"/>
          <w:b/>
          <w:sz w:val="18"/>
        </w:rPr>
      </w:pPr>
      <w:r w:rsidRPr="00500C90">
        <w:rPr>
          <w:rFonts w:ascii="Monaco" w:hAnsi="Monaco"/>
          <w:b/>
          <w:sz w:val="18"/>
        </w:rPr>
        <w:t>acyclic(</w:t>
      </w:r>
      <w:proofErr w:type="spellStart"/>
      <w:r w:rsidR="00500C90" w:rsidRPr="00500C90">
        <w:rPr>
          <w:rFonts w:ascii="Monaco" w:hAnsi="Monaco"/>
          <w:b/>
          <w:sz w:val="18"/>
        </w:rPr>
        <w:t>starting_node</w:t>
      </w:r>
      <w:proofErr w:type="spellEnd"/>
      <w:r w:rsidR="002A21EF" w:rsidRPr="00500C90">
        <w:rPr>
          <w:rFonts w:ascii="Monaco" w:hAnsi="Monaco"/>
          <w:b/>
          <w:sz w:val="18"/>
        </w:rPr>
        <w:t>, visited</w:t>
      </w:r>
      <w:r w:rsidR="00500C90" w:rsidRPr="00500C90">
        <w:rPr>
          <w:rFonts w:ascii="Monaco" w:hAnsi="Monaco"/>
          <w:b/>
          <w:sz w:val="18"/>
        </w:rPr>
        <w:t>[]</w:t>
      </w:r>
      <w:r w:rsidR="00003FDE" w:rsidRPr="00500C90">
        <w:rPr>
          <w:rFonts w:ascii="Monaco" w:hAnsi="Monaco"/>
          <w:b/>
          <w:sz w:val="18"/>
        </w:rPr>
        <w:t>):</w:t>
      </w:r>
    </w:p>
    <w:p w14:paraId="65EE4776" w14:textId="7FA7D0B8" w:rsidR="002A21EF" w:rsidRPr="00500C90" w:rsidRDefault="002A21EF" w:rsidP="002A21EF">
      <w:pPr>
        <w:spacing w:before="0" w:beforeAutospacing="0" w:afterAutospacing="0"/>
        <w:ind w:left="720"/>
        <w:rPr>
          <w:rFonts w:ascii="Monaco" w:hAnsi="Monaco"/>
          <w:sz w:val="18"/>
        </w:rPr>
      </w:pPr>
      <w:r w:rsidRPr="00500C90">
        <w:rPr>
          <w:rFonts w:ascii="Monaco" w:hAnsi="Monaco"/>
          <w:sz w:val="18"/>
        </w:rPr>
        <w:t xml:space="preserve">while </w:t>
      </w:r>
      <w:proofErr w:type="spellStart"/>
      <w:r w:rsidR="00500C90" w:rsidRPr="00500C90">
        <w:rPr>
          <w:rFonts w:ascii="Monaco" w:hAnsi="Monaco"/>
          <w:sz w:val="18"/>
        </w:rPr>
        <w:t>curr_node</w:t>
      </w:r>
      <w:proofErr w:type="spellEnd"/>
      <w:r w:rsidR="00500C90" w:rsidRPr="00500C90">
        <w:rPr>
          <w:rFonts w:ascii="Monaco" w:hAnsi="Monaco"/>
          <w:sz w:val="18"/>
        </w:rPr>
        <w:t xml:space="preserve"> is an </w:t>
      </w:r>
      <w:r w:rsidRPr="00500C90">
        <w:rPr>
          <w:rFonts w:ascii="Monaco" w:hAnsi="Monaco"/>
          <w:sz w:val="18"/>
        </w:rPr>
        <w:t>unvisited vert</w:t>
      </w:r>
      <w:r w:rsidR="0095260C">
        <w:rPr>
          <w:rFonts w:ascii="Monaco" w:hAnsi="Monaco"/>
          <w:sz w:val="18"/>
        </w:rPr>
        <w:t>ex</w:t>
      </w:r>
      <w:r w:rsidR="00500C90">
        <w:rPr>
          <w:rFonts w:ascii="Monaco" w:hAnsi="Monaco"/>
          <w:sz w:val="18"/>
        </w:rPr>
        <w:t>:</w:t>
      </w:r>
    </w:p>
    <w:p w14:paraId="1B70E080" w14:textId="77777777" w:rsidR="00500C90" w:rsidRDefault="002A21EF" w:rsidP="002A21EF">
      <w:pPr>
        <w:spacing w:before="0" w:beforeAutospacing="0" w:afterAutospacing="0"/>
        <w:ind w:left="720"/>
        <w:rPr>
          <w:rFonts w:ascii="Monaco" w:hAnsi="Monaco"/>
          <w:sz w:val="18"/>
        </w:rPr>
      </w:pPr>
      <w:r w:rsidRPr="00500C90">
        <w:rPr>
          <w:rFonts w:ascii="Monaco" w:hAnsi="Monaco"/>
          <w:sz w:val="18"/>
        </w:rPr>
        <w:tab/>
      </w:r>
    </w:p>
    <w:p w14:paraId="6F86F654" w14:textId="0F1B0A90" w:rsidR="002A21EF" w:rsidRPr="00500C90" w:rsidRDefault="002A21EF" w:rsidP="00500C90">
      <w:pPr>
        <w:spacing w:before="0" w:beforeAutospacing="0" w:afterAutospacing="0"/>
        <w:ind w:left="720" w:firstLine="720"/>
        <w:rPr>
          <w:rFonts w:ascii="Monaco" w:hAnsi="Monaco"/>
          <w:sz w:val="18"/>
        </w:rPr>
      </w:pPr>
      <w:r w:rsidRPr="00500C90">
        <w:rPr>
          <w:rFonts w:ascii="Monaco" w:hAnsi="Monaco"/>
          <w:sz w:val="18"/>
        </w:rPr>
        <w:t xml:space="preserve">mark </w:t>
      </w:r>
      <w:proofErr w:type="spellStart"/>
      <w:r w:rsidR="00500C90" w:rsidRPr="00500C90">
        <w:rPr>
          <w:rFonts w:ascii="Monaco" w:hAnsi="Monaco"/>
          <w:sz w:val="18"/>
        </w:rPr>
        <w:t>curr_node</w:t>
      </w:r>
      <w:proofErr w:type="spellEnd"/>
      <w:r w:rsidR="00500C90" w:rsidRPr="00500C90">
        <w:rPr>
          <w:rFonts w:ascii="Monaco" w:hAnsi="Monaco"/>
          <w:sz w:val="18"/>
        </w:rPr>
        <w:t xml:space="preserve"> </w:t>
      </w:r>
      <w:r w:rsidRPr="00500C90">
        <w:rPr>
          <w:rFonts w:ascii="Monaco" w:hAnsi="Monaco"/>
          <w:sz w:val="18"/>
        </w:rPr>
        <w:t>as visited</w:t>
      </w:r>
    </w:p>
    <w:p w14:paraId="0A807984" w14:textId="5AA96CB4" w:rsidR="002A21EF" w:rsidRPr="00500C90" w:rsidRDefault="002A21EF" w:rsidP="002A21EF">
      <w:pPr>
        <w:spacing w:before="0" w:beforeAutospacing="0" w:afterAutospacing="0"/>
        <w:ind w:left="720"/>
        <w:rPr>
          <w:rFonts w:ascii="Monaco" w:hAnsi="Monaco"/>
          <w:sz w:val="18"/>
        </w:rPr>
      </w:pPr>
      <w:r w:rsidRPr="00500C90">
        <w:rPr>
          <w:rFonts w:ascii="Monaco" w:hAnsi="Monaco"/>
          <w:sz w:val="18"/>
        </w:rPr>
        <w:tab/>
        <w:t xml:space="preserve">if </w:t>
      </w:r>
      <w:proofErr w:type="spellStart"/>
      <w:r w:rsidR="0095260C">
        <w:rPr>
          <w:rFonts w:ascii="Monaco" w:hAnsi="Monaco"/>
          <w:sz w:val="18"/>
        </w:rPr>
        <w:t>acyclic_helper</w:t>
      </w:r>
      <w:proofErr w:type="spellEnd"/>
      <w:r w:rsidR="00500C90" w:rsidRPr="00500C90">
        <w:rPr>
          <w:rFonts w:ascii="Monaco" w:hAnsi="Monaco"/>
          <w:sz w:val="18"/>
        </w:rPr>
        <w:t>(</w:t>
      </w:r>
      <w:proofErr w:type="spellStart"/>
      <w:r w:rsidR="00500C90" w:rsidRPr="00500C90">
        <w:rPr>
          <w:rFonts w:ascii="Monaco" w:hAnsi="Monaco"/>
          <w:sz w:val="18"/>
        </w:rPr>
        <w:t>curr_node</w:t>
      </w:r>
      <w:proofErr w:type="spellEnd"/>
      <w:r w:rsidR="00500C90" w:rsidRPr="00500C90">
        <w:rPr>
          <w:rFonts w:ascii="Monaco" w:hAnsi="Monaco"/>
          <w:sz w:val="18"/>
        </w:rPr>
        <w:t xml:space="preserve">, visited[]) returns </w:t>
      </w:r>
      <w:r w:rsidRPr="00500C90">
        <w:rPr>
          <w:rFonts w:ascii="Monaco" w:hAnsi="Monaco"/>
          <w:sz w:val="18"/>
        </w:rPr>
        <w:t>a visited vertex</w:t>
      </w:r>
      <w:r w:rsidR="00500C90">
        <w:rPr>
          <w:rFonts w:ascii="Monaco" w:hAnsi="Monaco"/>
          <w:sz w:val="18"/>
        </w:rPr>
        <w:t>:</w:t>
      </w:r>
    </w:p>
    <w:p w14:paraId="7FEA87BC" w14:textId="2BDDEDCF" w:rsidR="002A21EF" w:rsidRPr="00500C90" w:rsidRDefault="002A21EF" w:rsidP="002A21EF">
      <w:pPr>
        <w:spacing w:before="0" w:beforeAutospacing="0" w:afterAutospacing="0"/>
        <w:ind w:left="720"/>
        <w:rPr>
          <w:rFonts w:ascii="Monaco" w:hAnsi="Monaco"/>
          <w:sz w:val="18"/>
        </w:rPr>
      </w:pPr>
      <w:r w:rsidRPr="00500C90">
        <w:rPr>
          <w:rFonts w:ascii="Monaco" w:hAnsi="Monaco"/>
          <w:sz w:val="18"/>
        </w:rPr>
        <w:tab/>
      </w:r>
      <w:r w:rsidRPr="00500C90">
        <w:rPr>
          <w:rFonts w:ascii="Monaco" w:hAnsi="Monaco"/>
          <w:sz w:val="18"/>
        </w:rPr>
        <w:tab/>
        <w:t>return false</w:t>
      </w:r>
    </w:p>
    <w:p w14:paraId="40C34506" w14:textId="77777777" w:rsidR="00500C90" w:rsidRDefault="00500C90" w:rsidP="002A21EF">
      <w:pPr>
        <w:spacing w:before="0" w:beforeAutospacing="0" w:afterAutospacing="0"/>
        <w:ind w:left="720"/>
        <w:rPr>
          <w:rFonts w:ascii="Monaco" w:hAnsi="Monaco"/>
          <w:sz w:val="18"/>
        </w:rPr>
      </w:pPr>
      <w:r w:rsidRPr="00500C90">
        <w:rPr>
          <w:rFonts w:ascii="Monaco" w:hAnsi="Monaco"/>
          <w:sz w:val="18"/>
        </w:rPr>
        <w:tab/>
      </w:r>
    </w:p>
    <w:p w14:paraId="7BF8F710" w14:textId="26AC72F7" w:rsidR="00500C90" w:rsidRPr="00500C90" w:rsidRDefault="00500C90" w:rsidP="00500C90">
      <w:pPr>
        <w:spacing w:before="0" w:beforeAutospacing="0" w:afterAutospacing="0"/>
        <w:ind w:left="720" w:firstLine="720"/>
        <w:rPr>
          <w:rFonts w:ascii="Monaco" w:hAnsi="Monaco"/>
          <w:sz w:val="18"/>
        </w:rPr>
      </w:pPr>
      <w:r w:rsidRPr="00500C90">
        <w:rPr>
          <w:rFonts w:ascii="Monaco" w:hAnsi="Monaco"/>
          <w:sz w:val="18"/>
        </w:rPr>
        <w:t xml:space="preserve">update </w:t>
      </w:r>
      <w:proofErr w:type="spellStart"/>
      <w:r w:rsidRPr="00500C90">
        <w:rPr>
          <w:rFonts w:ascii="Monaco" w:hAnsi="Monaco"/>
          <w:sz w:val="18"/>
        </w:rPr>
        <w:t>curr_node</w:t>
      </w:r>
      <w:proofErr w:type="spellEnd"/>
    </w:p>
    <w:p w14:paraId="2957C1A4" w14:textId="77777777" w:rsidR="00500C90" w:rsidRDefault="00500C90" w:rsidP="002A21EF">
      <w:pPr>
        <w:spacing w:before="0" w:beforeAutospacing="0" w:afterAutospacing="0"/>
        <w:ind w:left="720"/>
        <w:rPr>
          <w:rFonts w:ascii="Monaco" w:hAnsi="Monaco"/>
          <w:sz w:val="18"/>
        </w:rPr>
      </w:pPr>
    </w:p>
    <w:p w14:paraId="75927839" w14:textId="77777777" w:rsidR="00500C90" w:rsidRDefault="00500C90" w:rsidP="002A21EF">
      <w:pPr>
        <w:spacing w:before="0" w:beforeAutospacing="0" w:afterAutospacing="0"/>
        <w:ind w:left="720"/>
        <w:rPr>
          <w:rFonts w:ascii="Monaco" w:hAnsi="Monaco"/>
          <w:sz w:val="18"/>
        </w:rPr>
      </w:pPr>
    </w:p>
    <w:p w14:paraId="06B82177" w14:textId="1E3BC21C" w:rsidR="002A21EF" w:rsidRPr="00500C90" w:rsidRDefault="002A21EF" w:rsidP="002A21EF">
      <w:pPr>
        <w:spacing w:before="0" w:beforeAutospacing="0" w:afterAutospacing="0"/>
        <w:ind w:left="720"/>
        <w:rPr>
          <w:rFonts w:ascii="Monaco" w:hAnsi="Monaco"/>
          <w:sz w:val="18"/>
        </w:rPr>
      </w:pPr>
      <w:r w:rsidRPr="00500C90">
        <w:rPr>
          <w:rFonts w:ascii="Monaco" w:hAnsi="Monaco"/>
          <w:sz w:val="18"/>
        </w:rPr>
        <w:t>return true</w:t>
      </w:r>
    </w:p>
    <w:p w14:paraId="572C93DF" w14:textId="3E44529A" w:rsidR="00FC6B34" w:rsidRDefault="00FC6B34" w:rsidP="00FC6B34">
      <w:pPr>
        <w:spacing w:before="0" w:beforeAutospacing="0" w:afterAutospacing="0"/>
      </w:pPr>
    </w:p>
    <w:p w14:paraId="5E21B037" w14:textId="4D7218C1" w:rsidR="00500C90" w:rsidRDefault="00500C90" w:rsidP="00FC6B34">
      <w:pPr>
        <w:spacing w:before="0" w:beforeAutospacing="0" w:afterAutospacing="0"/>
      </w:pPr>
    </w:p>
    <w:p w14:paraId="2D2C77BC" w14:textId="1DFA360D" w:rsidR="00500C90" w:rsidRDefault="00500C90" w:rsidP="00FC6B34">
      <w:pPr>
        <w:spacing w:before="0" w:beforeAutospacing="0" w:afterAutospacing="0"/>
      </w:pPr>
    </w:p>
    <w:p w14:paraId="22F84087" w14:textId="77777777" w:rsidR="00500C90" w:rsidRPr="00500C90" w:rsidRDefault="00500C90" w:rsidP="00FC6B34">
      <w:pPr>
        <w:spacing w:before="0" w:beforeAutospacing="0" w:afterAutospacing="0"/>
      </w:pPr>
    </w:p>
    <w:p w14:paraId="6431C074" w14:textId="76CF728B" w:rsidR="00FC6B34" w:rsidRDefault="00FC6B34" w:rsidP="001E2B50">
      <w:pPr>
        <w:pBdr>
          <w:top w:val="single" w:sz="4" w:space="1" w:color="auto"/>
        </w:pBdr>
        <w:spacing w:before="0" w:beforeAutospacing="0" w:afterAutospacing="0"/>
      </w:pPr>
      <w:r w:rsidRPr="00500C90">
        <w:t>Time complexity: O(</w:t>
      </w:r>
      <w:r w:rsidR="00500C90">
        <w:t>|V|</w:t>
      </w:r>
      <w:r w:rsidRPr="00500C90">
        <w:t>)</w:t>
      </w:r>
      <w:r w:rsidR="00E20820">
        <w:t xml:space="preserve"> ≈ O(|E|)</w:t>
      </w:r>
    </w:p>
    <w:p w14:paraId="766DD7D6" w14:textId="6F4A3566" w:rsidR="00500C90" w:rsidRPr="00500C90" w:rsidRDefault="00500C90" w:rsidP="001E2B50">
      <w:pPr>
        <w:pBdr>
          <w:top w:val="single" w:sz="4" w:space="1" w:color="auto"/>
        </w:pBdr>
        <w:spacing w:before="0" w:beforeAutospacing="0" w:afterAutospacing="0"/>
      </w:pPr>
      <w:r>
        <w:t>We visit each node and each edge once</w:t>
      </w:r>
      <w:r w:rsidR="00E20820">
        <w:t xml:space="preserve">. </w:t>
      </w:r>
      <w:proofErr w:type="spellStart"/>
      <w:r w:rsidR="00E20820">
        <w:t xml:space="preserve">We </w:t>
      </w:r>
      <w:proofErr w:type="spellEnd"/>
      <w:r w:rsidR="00E20820">
        <w:t xml:space="preserve">mark nodes visited </w:t>
      </w:r>
      <w:r>
        <w:t xml:space="preserve"> </w:t>
      </w:r>
      <w:r w:rsidR="00E20820">
        <w:t>after every time we visit them; therefore, we will not repeat nodes or edges. In the worst case, we will visi</w:t>
      </w:r>
      <w:r w:rsidR="004B44E8">
        <w:t xml:space="preserve">t </w:t>
      </w:r>
      <w:r w:rsidR="00E20820">
        <w:t xml:space="preserve">every vertex, therefore the complexity is </w:t>
      </w:r>
      <w:r w:rsidR="00E20820" w:rsidRPr="00500C90">
        <w:t>O(</w:t>
      </w:r>
      <w:r w:rsidR="00E20820">
        <w:t>|V|+|E|</w:t>
      </w:r>
      <w:r w:rsidR="00E20820" w:rsidRPr="00500C90">
        <w:t>)</w:t>
      </w:r>
      <w:r w:rsidR="00E20820">
        <w:t xml:space="preserve">. </w:t>
      </w:r>
      <w:r w:rsidR="004B44E8">
        <w:t xml:space="preserve">If a graph contains a cycle, we will find a path that goes back to a node that we have already visited. </w:t>
      </w:r>
      <w:proofErr w:type="spellStart"/>
      <w:r w:rsidR="00E20820">
        <w:t>acyclic_helper</w:t>
      </w:r>
      <w:proofErr w:type="spellEnd"/>
      <w:r w:rsidR="00E20820">
        <w:t>() will return as soon as it reaches a leaf node or go</w:t>
      </w:r>
      <w:r w:rsidR="004B44E8">
        <w:t>es</w:t>
      </w:r>
      <w:r w:rsidR="00E20820">
        <w:t xml:space="preserve"> back to a visited node. In the latter case, it means we have found a cycle, and the acyclic() function will return false.</w:t>
      </w:r>
    </w:p>
    <w:p w14:paraId="63B1184D" w14:textId="77777777" w:rsidR="009311D4" w:rsidRDefault="009311D4" w:rsidP="00FC6B34">
      <w:pPr>
        <w:spacing w:before="0" w:beforeAutospacing="0" w:afterAutospacing="0"/>
      </w:pPr>
    </w:p>
    <w:p w14:paraId="1BFE2CF9" w14:textId="77777777" w:rsidR="009311D4" w:rsidRDefault="009311D4">
      <w:pPr>
        <w:spacing w:after="100"/>
      </w:pPr>
      <w:r>
        <w:br w:type="page"/>
      </w:r>
    </w:p>
    <w:p w14:paraId="01100E9F" w14:textId="77777777" w:rsidR="009311D4" w:rsidRPr="00FB2BCA" w:rsidRDefault="009311D4" w:rsidP="00FC6B34">
      <w:pPr>
        <w:spacing w:before="0" w:beforeAutospacing="0" w:afterAutospacing="0"/>
        <w:rPr>
          <w:b/>
        </w:rPr>
      </w:pPr>
      <w:r w:rsidRPr="00FB2BCA">
        <w:rPr>
          <w:b/>
        </w:rPr>
        <w:lastRenderedPageBreak/>
        <w:t>4.</w:t>
      </w:r>
    </w:p>
    <w:p w14:paraId="600DAC26" w14:textId="77777777" w:rsidR="00970937" w:rsidRDefault="00970937" w:rsidP="001E2B50">
      <w:pPr>
        <w:pBdr>
          <w:bottom w:val="single" w:sz="4" w:space="1" w:color="auto"/>
        </w:pBdr>
        <w:spacing w:before="0" w:beforeAutospacing="0" w:afterAutospacing="0"/>
        <w:rPr>
          <w:rFonts w:ascii="Monaco" w:eastAsia="Klee Medium" w:hAnsi="Monaco" w:cs="Arial"/>
          <w:sz w:val="18"/>
        </w:rPr>
      </w:pPr>
    </w:p>
    <w:p w14:paraId="0792051A" w14:textId="06306ECB" w:rsidR="00890434" w:rsidRPr="00970937" w:rsidRDefault="00A27D87" w:rsidP="001E2B50">
      <w:pPr>
        <w:pBdr>
          <w:bottom w:val="single" w:sz="4" w:space="1" w:color="auto"/>
        </w:pBdr>
        <w:spacing w:before="0" w:beforeAutospacing="0" w:afterAutospacing="0"/>
        <w:rPr>
          <w:rFonts w:ascii="Monaco" w:eastAsia="Klee Medium" w:hAnsi="Monaco" w:cs="Arial" w:hint="eastAsia"/>
          <w:b/>
          <w:sz w:val="18"/>
        </w:rPr>
      </w:pPr>
      <w:proofErr w:type="spellStart"/>
      <w:r>
        <w:rPr>
          <w:rFonts w:ascii="Monaco" w:eastAsia="Klee Medium" w:hAnsi="Monaco" w:cs="Arial" w:hint="eastAsia"/>
          <w:b/>
          <w:sz w:val="18"/>
        </w:rPr>
        <w:t>dfs</w:t>
      </w:r>
      <w:r>
        <w:rPr>
          <w:rFonts w:ascii="Monaco" w:eastAsia="Klee Medium" w:hAnsi="Monaco" w:cs="Arial"/>
          <w:b/>
          <w:sz w:val="18"/>
        </w:rPr>
        <w:t>_helper</w:t>
      </w:r>
      <w:proofErr w:type="spellEnd"/>
      <w:r>
        <w:rPr>
          <w:rFonts w:ascii="Monaco" w:eastAsia="Klee Medium" w:hAnsi="Monaco" w:cs="Arial" w:hint="eastAsia"/>
          <w:b/>
          <w:sz w:val="18"/>
        </w:rPr>
        <w:t>(</w:t>
      </w:r>
      <w:r>
        <w:rPr>
          <w:rFonts w:ascii="Monaco" w:eastAsia="Klee Medium" w:hAnsi="Monaco" w:cs="Arial"/>
          <w:b/>
          <w:sz w:val="18"/>
        </w:rPr>
        <w:t>source, visited</w:t>
      </w:r>
      <w:r w:rsidR="0095260C">
        <w:rPr>
          <w:rFonts w:ascii="Monaco" w:eastAsia="Klee Medium" w:hAnsi="Monaco" w:cs="Arial"/>
          <w:b/>
          <w:sz w:val="18"/>
        </w:rPr>
        <w:t>[]</w:t>
      </w:r>
      <w:r w:rsidR="00B04BE8">
        <w:rPr>
          <w:rFonts w:ascii="Monaco" w:eastAsia="Klee Medium" w:hAnsi="Monaco" w:cs="Arial" w:hint="eastAsia"/>
          <w:b/>
          <w:sz w:val="18"/>
        </w:rPr>
        <w:t>,</w:t>
      </w:r>
      <w:r w:rsidR="00B04BE8">
        <w:rPr>
          <w:rFonts w:ascii="Monaco" w:eastAsia="Klee Medium" w:hAnsi="Monaco" w:cs="Arial"/>
          <w:b/>
          <w:sz w:val="18"/>
        </w:rPr>
        <w:t xml:space="preserve"> </w:t>
      </w:r>
      <w:r w:rsidR="0095260C">
        <w:rPr>
          <w:rFonts w:ascii="Monaco" w:eastAsia="Klee Medium" w:hAnsi="Monaco" w:cs="Arial"/>
          <w:b/>
          <w:sz w:val="18"/>
        </w:rPr>
        <w:t>order</w:t>
      </w:r>
      <w:r>
        <w:rPr>
          <w:rFonts w:ascii="Monaco" w:eastAsia="Klee Medium" w:hAnsi="Monaco" w:cs="Arial" w:hint="eastAsia"/>
          <w:b/>
          <w:sz w:val="18"/>
        </w:rPr>
        <w:t>)</w:t>
      </w:r>
    </w:p>
    <w:p w14:paraId="07DA667A" w14:textId="10752A40" w:rsidR="001F4CB7" w:rsidRPr="0095260C" w:rsidRDefault="000E096D" w:rsidP="0095260C">
      <w:pPr>
        <w:spacing w:before="0" w:beforeAutospacing="0" w:afterAutospacing="0"/>
        <w:ind w:left="720"/>
        <w:rPr>
          <w:rFonts w:ascii="Monaco" w:hAnsi="Monaco"/>
          <w:sz w:val="18"/>
          <w:szCs w:val="18"/>
        </w:rPr>
      </w:pPr>
      <w:r w:rsidRPr="0095260C">
        <w:rPr>
          <w:rFonts w:ascii="Monaco" w:hAnsi="Monaco"/>
          <w:sz w:val="18"/>
          <w:szCs w:val="18"/>
        </w:rPr>
        <w:t>if source is invalid</w:t>
      </w:r>
      <w:r w:rsidR="00B04BE8" w:rsidRPr="0095260C">
        <w:rPr>
          <w:rFonts w:ascii="Monaco" w:hAnsi="Monaco"/>
          <w:sz w:val="18"/>
          <w:szCs w:val="18"/>
        </w:rPr>
        <w:t xml:space="preserve"> or visited</w:t>
      </w:r>
    </w:p>
    <w:p w14:paraId="49BD5E75" w14:textId="0A85D6D5" w:rsidR="000E096D" w:rsidRPr="0095260C" w:rsidRDefault="000E096D" w:rsidP="0095260C">
      <w:pPr>
        <w:spacing w:before="0" w:beforeAutospacing="0" w:afterAutospacing="0"/>
        <w:ind w:left="720"/>
        <w:rPr>
          <w:rFonts w:ascii="Monaco" w:hAnsi="Monaco"/>
          <w:sz w:val="18"/>
          <w:szCs w:val="18"/>
        </w:rPr>
      </w:pPr>
      <w:r w:rsidRPr="0095260C">
        <w:rPr>
          <w:rFonts w:ascii="Monaco" w:hAnsi="Monaco"/>
          <w:sz w:val="18"/>
          <w:szCs w:val="18"/>
        </w:rPr>
        <w:tab/>
        <w:t>return</w:t>
      </w:r>
    </w:p>
    <w:p w14:paraId="4B8F6CF7" w14:textId="03C9C7BA" w:rsidR="00B04BE8" w:rsidRPr="0095260C" w:rsidRDefault="00B04BE8" w:rsidP="0095260C">
      <w:pPr>
        <w:spacing w:before="0" w:beforeAutospacing="0" w:afterAutospacing="0"/>
        <w:ind w:left="720"/>
        <w:rPr>
          <w:rFonts w:ascii="Monaco" w:hAnsi="Monaco"/>
          <w:sz w:val="18"/>
          <w:szCs w:val="18"/>
        </w:rPr>
      </w:pPr>
      <w:r w:rsidRPr="0095260C">
        <w:rPr>
          <w:rFonts w:ascii="Monaco" w:hAnsi="Monaco"/>
          <w:sz w:val="18"/>
          <w:szCs w:val="18"/>
        </w:rPr>
        <w:t>mark source as visited</w:t>
      </w:r>
    </w:p>
    <w:p w14:paraId="6EFFE65C" w14:textId="68794A13" w:rsidR="00B04BE8" w:rsidRPr="0095260C" w:rsidRDefault="0095260C" w:rsidP="0095260C">
      <w:pPr>
        <w:spacing w:before="0" w:beforeAutospacing="0" w:afterAutospacing="0"/>
        <w:ind w:left="720"/>
        <w:rPr>
          <w:rFonts w:ascii="Monaco" w:hAnsi="Monaco"/>
          <w:sz w:val="18"/>
          <w:szCs w:val="18"/>
        </w:rPr>
      </w:pPr>
      <w:r w:rsidRPr="0095260C">
        <w:rPr>
          <w:rFonts w:ascii="Monaco" w:hAnsi="Monaco"/>
          <w:sz w:val="18"/>
          <w:szCs w:val="18"/>
        </w:rPr>
        <w:t>associate source to order</w:t>
      </w:r>
    </w:p>
    <w:p w14:paraId="101B987E" w14:textId="585944FC" w:rsidR="0095260C" w:rsidRPr="0095260C" w:rsidRDefault="0095260C" w:rsidP="0095260C">
      <w:pPr>
        <w:spacing w:before="0" w:beforeAutospacing="0" w:afterAutospacing="0"/>
        <w:ind w:left="720"/>
        <w:rPr>
          <w:rFonts w:ascii="Monaco" w:hAnsi="Monaco"/>
          <w:sz w:val="18"/>
          <w:szCs w:val="18"/>
        </w:rPr>
      </w:pPr>
      <w:r w:rsidRPr="0095260C">
        <w:rPr>
          <w:rFonts w:ascii="Monaco" w:hAnsi="Monaco"/>
          <w:sz w:val="18"/>
          <w:szCs w:val="18"/>
        </w:rPr>
        <w:t>order &lt;-- order + 1</w:t>
      </w:r>
    </w:p>
    <w:p w14:paraId="27ACB75E" w14:textId="3F911A95" w:rsidR="000E096D" w:rsidRPr="0095260C" w:rsidRDefault="000E096D" w:rsidP="0095260C">
      <w:pPr>
        <w:spacing w:before="0" w:beforeAutospacing="0" w:afterAutospacing="0"/>
        <w:ind w:left="720"/>
        <w:rPr>
          <w:rFonts w:ascii="Monaco" w:hAnsi="Monaco"/>
          <w:sz w:val="18"/>
          <w:szCs w:val="18"/>
        </w:rPr>
      </w:pPr>
      <w:r w:rsidRPr="0095260C">
        <w:rPr>
          <w:rFonts w:ascii="Monaco" w:hAnsi="Monaco"/>
          <w:sz w:val="18"/>
          <w:szCs w:val="18"/>
        </w:rPr>
        <w:t>for every</w:t>
      </w:r>
      <w:r w:rsidR="00664985">
        <w:rPr>
          <w:rFonts w:ascii="Monaco" w:hAnsi="Monaco"/>
          <w:sz w:val="18"/>
          <w:szCs w:val="18"/>
        </w:rPr>
        <w:t xml:space="preserve"> neighbor </w:t>
      </w:r>
      <w:r w:rsidRPr="0095260C">
        <w:rPr>
          <w:rFonts w:ascii="Monaco" w:hAnsi="Monaco"/>
          <w:sz w:val="18"/>
          <w:szCs w:val="18"/>
        </w:rPr>
        <w:t>of source:</w:t>
      </w:r>
    </w:p>
    <w:p w14:paraId="2CA0ED7A" w14:textId="56ADA34C" w:rsidR="00B04BE8" w:rsidRPr="0095260C" w:rsidRDefault="00B04BE8" w:rsidP="0095260C">
      <w:pPr>
        <w:spacing w:before="0" w:beforeAutospacing="0" w:afterAutospacing="0"/>
        <w:ind w:left="720"/>
        <w:rPr>
          <w:rFonts w:ascii="Monaco" w:hAnsi="Monaco"/>
          <w:sz w:val="18"/>
          <w:szCs w:val="18"/>
        </w:rPr>
      </w:pPr>
      <w:r w:rsidRPr="0095260C">
        <w:rPr>
          <w:rFonts w:ascii="Monaco" w:hAnsi="Monaco"/>
          <w:sz w:val="18"/>
          <w:szCs w:val="18"/>
        </w:rPr>
        <w:tab/>
        <w:t xml:space="preserve">if the </w:t>
      </w:r>
      <w:r w:rsidR="00664985">
        <w:rPr>
          <w:rFonts w:ascii="Monaco" w:hAnsi="Monaco"/>
          <w:sz w:val="18"/>
          <w:szCs w:val="18"/>
        </w:rPr>
        <w:t>neighbor</w:t>
      </w:r>
      <w:r w:rsidRPr="0095260C">
        <w:rPr>
          <w:rFonts w:ascii="Monaco" w:hAnsi="Monaco"/>
          <w:sz w:val="18"/>
          <w:szCs w:val="18"/>
        </w:rPr>
        <w:t xml:space="preserve"> is unvisited</w:t>
      </w:r>
    </w:p>
    <w:p w14:paraId="6EA791D0" w14:textId="0340040F" w:rsidR="000E096D" w:rsidRPr="0095260C" w:rsidRDefault="000E096D" w:rsidP="0095260C">
      <w:pPr>
        <w:spacing w:before="0" w:beforeAutospacing="0" w:afterAutospacing="0"/>
        <w:ind w:left="720"/>
        <w:rPr>
          <w:rFonts w:ascii="Monaco" w:hAnsi="Monaco"/>
          <w:sz w:val="18"/>
          <w:szCs w:val="18"/>
        </w:rPr>
      </w:pPr>
      <w:r w:rsidRPr="0095260C">
        <w:rPr>
          <w:rFonts w:ascii="Monaco" w:hAnsi="Monaco"/>
          <w:sz w:val="18"/>
          <w:szCs w:val="18"/>
        </w:rPr>
        <w:tab/>
      </w:r>
      <w:r w:rsidR="00B04BE8" w:rsidRPr="0095260C">
        <w:rPr>
          <w:rFonts w:ascii="Monaco" w:hAnsi="Monaco"/>
          <w:sz w:val="18"/>
          <w:szCs w:val="18"/>
        </w:rPr>
        <w:tab/>
      </w:r>
      <w:proofErr w:type="spellStart"/>
      <w:r w:rsidRPr="0095260C">
        <w:rPr>
          <w:rFonts w:ascii="Monaco" w:hAnsi="Monaco"/>
          <w:sz w:val="18"/>
          <w:szCs w:val="18"/>
        </w:rPr>
        <w:t>dfs_helper</w:t>
      </w:r>
      <w:proofErr w:type="spellEnd"/>
      <w:r w:rsidRPr="0095260C">
        <w:rPr>
          <w:rFonts w:ascii="Monaco" w:hAnsi="Monaco"/>
          <w:sz w:val="18"/>
          <w:szCs w:val="18"/>
        </w:rPr>
        <w:t>(</w:t>
      </w:r>
      <w:r w:rsidR="00664985">
        <w:rPr>
          <w:rFonts w:ascii="Monaco" w:hAnsi="Monaco"/>
          <w:sz w:val="18"/>
          <w:szCs w:val="18"/>
        </w:rPr>
        <w:t>neighbor</w:t>
      </w:r>
      <w:r w:rsidRPr="0095260C">
        <w:rPr>
          <w:rFonts w:ascii="Monaco" w:hAnsi="Monaco"/>
          <w:sz w:val="18"/>
          <w:szCs w:val="18"/>
        </w:rPr>
        <w:t>, visited</w:t>
      </w:r>
      <w:r w:rsidR="0095260C" w:rsidRPr="0095260C">
        <w:rPr>
          <w:rFonts w:ascii="Monaco" w:hAnsi="Monaco"/>
          <w:sz w:val="18"/>
          <w:szCs w:val="18"/>
        </w:rPr>
        <w:t>[]</w:t>
      </w:r>
      <w:r w:rsidR="00B04BE8" w:rsidRPr="0095260C">
        <w:rPr>
          <w:rFonts w:ascii="Monaco" w:hAnsi="Monaco"/>
          <w:sz w:val="18"/>
          <w:szCs w:val="18"/>
        </w:rPr>
        <w:t>, ordering</w:t>
      </w:r>
      <w:r w:rsidRPr="0095260C">
        <w:rPr>
          <w:rFonts w:ascii="Monaco" w:hAnsi="Monaco"/>
          <w:sz w:val="18"/>
          <w:szCs w:val="18"/>
        </w:rPr>
        <w:t>)</w:t>
      </w:r>
    </w:p>
    <w:p w14:paraId="71177971" w14:textId="2C9ACC94" w:rsidR="00A27D87" w:rsidRPr="0095260C" w:rsidRDefault="00A27D87" w:rsidP="00FC6B34">
      <w:pPr>
        <w:spacing w:before="0" w:beforeAutospacing="0" w:afterAutospacing="0"/>
        <w:rPr>
          <w:rFonts w:ascii="Monaco" w:hAnsi="Monaco"/>
          <w:sz w:val="18"/>
          <w:szCs w:val="18"/>
        </w:rPr>
      </w:pPr>
    </w:p>
    <w:p w14:paraId="49A70C3A" w14:textId="288CEB55" w:rsidR="00A27D87" w:rsidRPr="0095260C" w:rsidRDefault="00A27D87" w:rsidP="00FC6B34">
      <w:pPr>
        <w:spacing w:before="0" w:beforeAutospacing="0" w:afterAutospacing="0"/>
        <w:rPr>
          <w:rFonts w:ascii="Monaco" w:hAnsi="Monaco"/>
          <w:sz w:val="18"/>
          <w:szCs w:val="18"/>
        </w:rPr>
      </w:pPr>
    </w:p>
    <w:p w14:paraId="59299ACA" w14:textId="45EA0E9A" w:rsidR="00A27D87" w:rsidRPr="0095260C" w:rsidRDefault="00A27D87" w:rsidP="0095260C">
      <w:pPr>
        <w:pBdr>
          <w:bottom w:val="single" w:sz="4" w:space="1" w:color="auto"/>
        </w:pBdr>
        <w:spacing w:before="0" w:beforeAutospacing="0" w:afterAutospacing="0"/>
        <w:rPr>
          <w:rFonts w:ascii="Monaco" w:hAnsi="Monaco"/>
          <w:b/>
          <w:sz w:val="18"/>
          <w:szCs w:val="18"/>
        </w:rPr>
      </w:pPr>
      <w:proofErr w:type="spellStart"/>
      <w:r w:rsidRPr="0095260C">
        <w:rPr>
          <w:rFonts w:ascii="Monaco" w:hAnsi="Monaco"/>
          <w:b/>
          <w:sz w:val="18"/>
          <w:szCs w:val="18"/>
        </w:rPr>
        <w:t>dfs</w:t>
      </w:r>
      <w:proofErr w:type="spellEnd"/>
      <w:r w:rsidRPr="0095260C">
        <w:rPr>
          <w:rFonts w:ascii="Monaco" w:hAnsi="Monaco"/>
          <w:b/>
          <w:sz w:val="18"/>
          <w:szCs w:val="18"/>
        </w:rPr>
        <w:t>(</w:t>
      </w:r>
      <w:proofErr w:type="spellStart"/>
      <w:r w:rsidRPr="0095260C">
        <w:rPr>
          <w:rFonts w:ascii="Monaco" w:hAnsi="Monaco"/>
          <w:b/>
          <w:sz w:val="18"/>
          <w:szCs w:val="18"/>
        </w:rPr>
        <w:t>supersource</w:t>
      </w:r>
      <w:proofErr w:type="spellEnd"/>
      <w:r w:rsidRPr="0095260C">
        <w:rPr>
          <w:rFonts w:ascii="Monaco" w:hAnsi="Monaco"/>
          <w:b/>
          <w:sz w:val="18"/>
          <w:szCs w:val="18"/>
        </w:rPr>
        <w:t>)</w:t>
      </w:r>
    </w:p>
    <w:p w14:paraId="30FCCD67" w14:textId="73B84D90" w:rsidR="000E096D" w:rsidRPr="0095260C" w:rsidRDefault="00A27D87" w:rsidP="0095260C">
      <w:pPr>
        <w:spacing w:before="0" w:beforeAutospacing="0" w:afterAutospacing="0"/>
        <w:ind w:left="720"/>
        <w:rPr>
          <w:rFonts w:ascii="Monaco" w:hAnsi="Monaco"/>
          <w:sz w:val="18"/>
          <w:szCs w:val="18"/>
        </w:rPr>
      </w:pPr>
      <w:r w:rsidRPr="0095260C">
        <w:rPr>
          <w:rFonts w:ascii="Monaco" w:hAnsi="Monaco"/>
          <w:sz w:val="18"/>
          <w:szCs w:val="18"/>
        </w:rPr>
        <w:t>set every node to unvisited state</w:t>
      </w:r>
    </w:p>
    <w:p w14:paraId="00847B3D" w14:textId="3C24A0EE" w:rsidR="0095260C" w:rsidRPr="0095260C" w:rsidRDefault="0095260C" w:rsidP="0095260C">
      <w:pPr>
        <w:spacing w:before="0" w:beforeAutospacing="0" w:afterAutospacing="0"/>
        <w:ind w:left="720"/>
        <w:rPr>
          <w:rFonts w:ascii="Monaco" w:hAnsi="Monaco"/>
          <w:sz w:val="18"/>
          <w:szCs w:val="18"/>
        </w:rPr>
      </w:pPr>
      <w:r w:rsidRPr="0095260C">
        <w:rPr>
          <w:rFonts w:ascii="Monaco" w:hAnsi="Monaco"/>
          <w:sz w:val="18"/>
          <w:szCs w:val="18"/>
        </w:rPr>
        <w:t>order &lt;-- 0</w:t>
      </w:r>
    </w:p>
    <w:p w14:paraId="6D2E0276" w14:textId="63FF0F43" w:rsidR="00B04BE8" w:rsidRPr="0095260C" w:rsidRDefault="00B04BE8" w:rsidP="0095260C">
      <w:pPr>
        <w:spacing w:before="0" w:beforeAutospacing="0" w:afterAutospacing="0"/>
        <w:ind w:left="720"/>
        <w:rPr>
          <w:rFonts w:ascii="Monaco" w:hAnsi="Monaco"/>
          <w:sz w:val="18"/>
          <w:szCs w:val="18"/>
        </w:rPr>
      </w:pPr>
    </w:p>
    <w:p w14:paraId="25D534DE" w14:textId="5C83411D" w:rsidR="000E096D" w:rsidRPr="0095260C" w:rsidRDefault="000E096D" w:rsidP="0095260C">
      <w:pPr>
        <w:spacing w:before="0" w:beforeAutospacing="0" w:afterAutospacing="0"/>
        <w:ind w:left="720"/>
        <w:rPr>
          <w:rFonts w:ascii="Monaco" w:hAnsi="Monaco"/>
          <w:sz w:val="18"/>
          <w:szCs w:val="18"/>
        </w:rPr>
      </w:pPr>
      <w:proofErr w:type="spellStart"/>
      <w:r w:rsidRPr="0095260C">
        <w:rPr>
          <w:rFonts w:ascii="Monaco" w:hAnsi="Monaco"/>
          <w:sz w:val="18"/>
          <w:szCs w:val="18"/>
        </w:rPr>
        <w:t>dfs_helper</w:t>
      </w:r>
      <w:proofErr w:type="spellEnd"/>
      <w:r w:rsidRPr="0095260C">
        <w:rPr>
          <w:rFonts w:ascii="Monaco" w:hAnsi="Monaco"/>
          <w:sz w:val="18"/>
          <w:szCs w:val="18"/>
        </w:rPr>
        <w:t>(</w:t>
      </w:r>
      <w:proofErr w:type="spellStart"/>
      <w:r w:rsidR="00B04BE8" w:rsidRPr="0095260C">
        <w:rPr>
          <w:rFonts w:ascii="Monaco" w:hAnsi="Monaco"/>
          <w:sz w:val="18"/>
          <w:szCs w:val="18"/>
        </w:rPr>
        <w:t>supersource</w:t>
      </w:r>
      <w:proofErr w:type="spellEnd"/>
      <w:r w:rsidRPr="0095260C">
        <w:rPr>
          <w:rFonts w:ascii="Monaco" w:hAnsi="Monaco"/>
          <w:sz w:val="18"/>
          <w:szCs w:val="18"/>
        </w:rPr>
        <w:t>, visited</w:t>
      </w:r>
      <w:r w:rsidR="0095260C" w:rsidRPr="0095260C">
        <w:rPr>
          <w:rFonts w:ascii="Monaco" w:hAnsi="Monaco"/>
          <w:sz w:val="18"/>
          <w:szCs w:val="18"/>
        </w:rPr>
        <w:t>[], order</w:t>
      </w:r>
      <w:r w:rsidRPr="0095260C">
        <w:rPr>
          <w:rFonts w:ascii="Monaco" w:hAnsi="Monaco"/>
          <w:sz w:val="18"/>
          <w:szCs w:val="18"/>
        </w:rPr>
        <w:t>)</w:t>
      </w:r>
    </w:p>
    <w:p w14:paraId="609A1A5B" w14:textId="4AF9773F" w:rsidR="00970937" w:rsidRDefault="00970937" w:rsidP="00FC6B34">
      <w:pPr>
        <w:spacing w:before="0" w:beforeAutospacing="0" w:afterAutospacing="0"/>
        <w:rPr>
          <w:sz w:val="18"/>
          <w:szCs w:val="18"/>
        </w:rPr>
      </w:pPr>
    </w:p>
    <w:p w14:paraId="5F609A08" w14:textId="1801FF33" w:rsidR="0095260C" w:rsidRDefault="0095260C" w:rsidP="00FC6B34">
      <w:pPr>
        <w:spacing w:before="0" w:beforeAutospacing="0" w:afterAutospacing="0"/>
        <w:rPr>
          <w:sz w:val="18"/>
          <w:szCs w:val="18"/>
        </w:rPr>
      </w:pPr>
    </w:p>
    <w:p w14:paraId="1FA7F649" w14:textId="09A00F30" w:rsidR="0095260C" w:rsidRDefault="0095260C" w:rsidP="00FC6B34">
      <w:pPr>
        <w:spacing w:before="0" w:beforeAutospacing="0" w:afterAutospacing="0"/>
        <w:rPr>
          <w:sz w:val="18"/>
          <w:szCs w:val="18"/>
        </w:rPr>
      </w:pPr>
    </w:p>
    <w:p w14:paraId="5C734E8C" w14:textId="4E992DD8" w:rsidR="0095260C" w:rsidRDefault="0095260C" w:rsidP="00FC6B34">
      <w:pPr>
        <w:spacing w:before="0" w:beforeAutospacing="0" w:afterAutospacing="0"/>
        <w:rPr>
          <w:sz w:val="18"/>
          <w:szCs w:val="18"/>
        </w:rPr>
      </w:pPr>
    </w:p>
    <w:p w14:paraId="6580A144" w14:textId="12B799D4" w:rsidR="0095260C" w:rsidRDefault="0095260C" w:rsidP="00FC6B34">
      <w:pPr>
        <w:spacing w:before="0" w:beforeAutospacing="0" w:afterAutospacing="0"/>
        <w:rPr>
          <w:sz w:val="18"/>
          <w:szCs w:val="18"/>
        </w:rPr>
      </w:pPr>
    </w:p>
    <w:p w14:paraId="2895119D" w14:textId="77777777" w:rsidR="0095260C" w:rsidRPr="0095260C" w:rsidRDefault="0095260C" w:rsidP="00FC6B34">
      <w:pPr>
        <w:spacing w:before="0" w:beforeAutospacing="0" w:afterAutospacing="0"/>
        <w:rPr>
          <w:sz w:val="18"/>
          <w:szCs w:val="18"/>
        </w:rPr>
      </w:pPr>
    </w:p>
    <w:p w14:paraId="12F1EC34" w14:textId="29B36342" w:rsidR="00C254C4" w:rsidRDefault="00FB2BCA" w:rsidP="00F57EF8">
      <w:pPr>
        <w:pBdr>
          <w:top w:val="single" w:sz="4" w:space="1" w:color="auto"/>
        </w:pBdr>
        <w:spacing w:before="0" w:beforeAutospacing="0" w:afterAutospacing="0"/>
      </w:pPr>
      <w:r>
        <w:t>Time complexity</w:t>
      </w:r>
      <w:r w:rsidR="00C254C4">
        <w:t>:</w:t>
      </w:r>
      <w:r>
        <w:t xml:space="preserve"> </w:t>
      </w:r>
      <w:r w:rsidR="00E20820">
        <w:t xml:space="preserve">O(|V|) ≈ </w:t>
      </w:r>
      <w:r w:rsidR="00E20820">
        <w:t>O(|E|</w:t>
      </w:r>
      <w:r w:rsidR="00E20820">
        <w:t>)</w:t>
      </w:r>
    </w:p>
    <w:p w14:paraId="1AA87F70" w14:textId="26E4E3D8" w:rsidR="00E20820" w:rsidRDefault="00E20820" w:rsidP="00F57EF8">
      <w:pPr>
        <w:pBdr>
          <w:top w:val="single" w:sz="4" w:space="1" w:color="auto"/>
        </w:pBdr>
        <w:spacing w:before="0" w:beforeAutospacing="0" w:afterAutospacing="0"/>
      </w:pPr>
      <w:r>
        <w:t xml:space="preserve">In the depth first search, we traverse each node once and never repeat nodes. Hence, the time complexity is O(|V|). We first declare an array to initialize the visited state of each node to unvisited. Inside </w:t>
      </w:r>
      <w:proofErr w:type="spellStart"/>
      <w:r>
        <w:t>dfs_helper</w:t>
      </w:r>
      <w:proofErr w:type="spellEnd"/>
      <w:r>
        <w:t xml:space="preserve">(), every time we enter the procedure, we mark the current node to visited, and assign an order to it. The super source node is the first node to be passed in, so the order is 0. And then we increment the order for the next node. From the current code, we visit every one of its </w:t>
      </w:r>
      <w:r w:rsidR="004B44E8">
        <w:t xml:space="preserve">unvisited </w:t>
      </w:r>
      <w:r>
        <w:t xml:space="preserve">neighbors. </w:t>
      </w:r>
      <w:r w:rsidR="004B44E8">
        <w:t xml:space="preserve">We would recursively call the procedure on its neighbors and assign orders to them, until every node is marked visited. Now we will have a number list from 0 to n-1, which corresponds to the order that the node has been visited. </w:t>
      </w:r>
    </w:p>
    <w:p w14:paraId="12952109" w14:textId="77777777" w:rsidR="00E20820" w:rsidRPr="001A59E4" w:rsidRDefault="00E20820" w:rsidP="00F57EF8">
      <w:pPr>
        <w:pBdr>
          <w:top w:val="single" w:sz="4" w:space="1" w:color="auto"/>
        </w:pBdr>
        <w:spacing w:before="0" w:beforeAutospacing="0" w:afterAutospacing="0"/>
      </w:pPr>
    </w:p>
    <w:sectPr w:rsidR="00E20820" w:rsidRPr="001A59E4"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Klee Medium">
    <w:panose1 w:val="02020600000000000000"/>
    <w:charset w:val="80"/>
    <w:family w:val="roman"/>
    <w:pitch w:val="variable"/>
    <w:sig w:usb0="A00002FF" w:usb1="68C7FEFF" w:usb2="00000012" w:usb3="00000000" w:csb0="00020005"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0C6A"/>
    <w:multiLevelType w:val="hybridMultilevel"/>
    <w:tmpl w:val="ECFAC840"/>
    <w:lvl w:ilvl="0" w:tplc="0518D5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6A10CC7"/>
    <w:multiLevelType w:val="hybridMultilevel"/>
    <w:tmpl w:val="0C5EECD2"/>
    <w:lvl w:ilvl="0" w:tplc="7EDC1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B3972"/>
    <w:multiLevelType w:val="hybridMultilevel"/>
    <w:tmpl w:val="63C4C360"/>
    <w:lvl w:ilvl="0" w:tplc="50789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B1406"/>
    <w:multiLevelType w:val="hybridMultilevel"/>
    <w:tmpl w:val="2040BC7C"/>
    <w:lvl w:ilvl="0" w:tplc="7F4AD912">
      <w:start w:val="1"/>
      <w:numFmt w:val="bullet"/>
      <w:lvlText w:val="-"/>
      <w:lvlJc w:val="left"/>
      <w:pPr>
        <w:ind w:left="1080" w:hanging="360"/>
      </w:pPr>
      <w:rPr>
        <w:rFonts w:ascii="Cambria" w:eastAsiaTheme="minorEastAsia" w:hAnsi="Cambria"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F8"/>
    <w:rsid w:val="00003FDE"/>
    <w:rsid w:val="00023227"/>
    <w:rsid w:val="000510D4"/>
    <w:rsid w:val="000E096D"/>
    <w:rsid w:val="001A59E4"/>
    <w:rsid w:val="001D1E2C"/>
    <w:rsid w:val="001E2B50"/>
    <w:rsid w:val="001F4CB7"/>
    <w:rsid w:val="00294D60"/>
    <w:rsid w:val="002A21EF"/>
    <w:rsid w:val="002B5BBA"/>
    <w:rsid w:val="002D77A1"/>
    <w:rsid w:val="0031125B"/>
    <w:rsid w:val="00317126"/>
    <w:rsid w:val="00334F96"/>
    <w:rsid w:val="00393E3D"/>
    <w:rsid w:val="004A6212"/>
    <w:rsid w:val="004B44E8"/>
    <w:rsid w:val="004E0CEA"/>
    <w:rsid w:val="00500C90"/>
    <w:rsid w:val="00565B6F"/>
    <w:rsid w:val="0056605A"/>
    <w:rsid w:val="005876C9"/>
    <w:rsid w:val="00592A85"/>
    <w:rsid w:val="00607F43"/>
    <w:rsid w:val="00664985"/>
    <w:rsid w:val="00696B2E"/>
    <w:rsid w:val="00812611"/>
    <w:rsid w:val="00823740"/>
    <w:rsid w:val="00890434"/>
    <w:rsid w:val="008D3C71"/>
    <w:rsid w:val="009311D4"/>
    <w:rsid w:val="00950067"/>
    <w:rsid w:val="0095260C"/>
    <w:rsid w:val="00970937"/>
    <w:rsid w:val="009C2A3E"/>
    <w:rsid w:val="009D5A89"/>
    <w:rsid w:val="00A27D87"/>
    <w:rsid w:val="00A6475C"/>
    <w:rsid w:val="00AC22DE"/>
    <w:rsid w:val="00B04BE8"/>
    <w:rsid w:val="00B103D5"/>
    <w:rsid w:val="00B14C49"/>
    <w:rsid w:val="00B3529F"/>
    <w:rsid w:val="00B40553"/>
    <w:rsid w:val="00B9734E"/>
    <w:rsid w:val="00C157F1"/>
    <w:rsid w:val="00C254C4"/>
    <w:rsid w:val="00C40653"/>
    <w:rsid w:val="00C62713"/>
    <w:rsid w:val="00C95B65"/>
    <w:rsid w:val="00CD0546"/>
    <w:rsid w:val="00D03B18"/>
    <w:rsid w:val="00D43D2D"/>
    <w:rsid w:val="00DA4E5A"/>
    <w:rsid w:val="00DA7332"/>
    <w:rsid w:val="00DE25D7"/>
    <w:rsid w:val="00E20820"/>
    <w:rsid w:val="00E3142C"/>
    <w:rsid w:val="00E57DFD"/>
    <w:rsid w:val="00E606D1"/>
    <w:rsid w:val="00E94DC6"/>
    <w:rsid w:val="00EA523E"/>
    <w:rsid w:val="00EC77BF"/>
    <w:rsid w:val="00F012B0"/>
    <w:rsid w:val="00F102C6"/>
    <w:rsid w:val="00F11CCF"/>
    <w:rsid w:val="00F57EF8"/>
    <w:rsid w:val="00F9414D"/>
    <w:rsid w:val="00FB2BCA"/>
    <w:rsid w:val="00FC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C0966"/>
  <w14:defaultImageDpi w14:val="32767"/>
  <w15:chartTrackingRefBased/>
  <w15:docId w15:val="{C87B34E3-FA08-4F4F-BC1E-9F784050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pPr>
      <w:spacing w:after="0"/>
    </w:pPr>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rmmy/Documents/2018-2019/CS180/hw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hwtemplate.dotx</Template>
  <TotalTime>2</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3</cp:revision>
  <dcterms:created xsi:type="dcterms:W3CDTF">2019-01-31T08:11:00Z</dcterms:created>
  <dcterms:modified xsi:type="dcterms:W3CDTF">2019-01-31T08:12:00Z</dcterms:modified>
</cp:coreProperties>
</file>